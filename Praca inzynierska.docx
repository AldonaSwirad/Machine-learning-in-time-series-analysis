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48F9F5" w14:textId="77777777" w:rsidR="00F722C3" w:rsidRPr="00BE75E8" w:rsidRDefault="00F722C3" w:rsidP="00F722C3">
      <w:pPr>
        <w:tabs>
          <w:tab w:val="left" w:pos="425"/>
        </w:tabs>
        <w:jc w:val="center"/>
        <w:rPr>
          <w:rFonts w:ascii="Phyllis CE ATT" w:hAnsi="Phyllis CE ATT"/>
        </w:rPr>
      </w:pPr>
      <w:r>
        <w:rPr>
          <w:rFonts w:ascii="Phyllis CE ATT" w:hAnsi="Phyllis CE ATT"/>
          <w:noProof/>
          <w:lang w:eastAsia="pl-PL"/>
        </w:rPr>
        <w:drawing>
          <wp:inline distT="0" distB="0" distL="0" distR="0" wp14:anchorId="39DBE992" wp14:editId="449C5CA8">
            <wp:extent cx="647700" cy="1257300"/>
            <wp:effectExtent l="19050" t="0" r="0" b="0"/>
            <wp:docPr id="3" name="Obraz 1" descr="Nowe logo PRz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az 1" descr="Nowe logo PRz B&amp;W.jpg"/>
                    <pic:cNvPicPr>
                      <a:picLocks noChangeAspect="1" noChangeArrowheads="1"/>
                    </pic:cNvPicPr>
                  </pic:nvPicPr>
                  <pic:blipFill>
                    <a:blip r:embed="rId7" cstate="print"/>
                    <a:srcRect/>
                    <a:stretch>
                      <a:fillRect/>
                    </a:stretch>
                  </pic:blipFill>
                  <pic:spPr bwMode="auto">
                    <a:xfrm>
                      <a:off x="0" y="0"/>
                      <a:ext cx="647700" cy="1257300"/>
                    </a:xfrm>
                    <a:prstGeom prst="rect">
                      <a:avLst/>
                    </a:prstGeom>
                    <a:noFill/>
                    <a:ln w="9525">
                      <a:noFill/>
                      <a:miter lim="800000"/>
                      <a:headEnd/>
                      <a:tailEnd/>
                    </a:ln>
                  </pic:spPr>
                </pic:pic>
              </a:graphicData>
            </a:graphic>
          </wp:inline>
        </w:drawing>
      </w:r>
    </w:p>
    <w:p w14:paraId="24AA06F8" w14:textId="77777777" w:rsidR="00F722C3" w:rsidRPr="00BE75E8" w:rsidRDefault="00F722C3" w:rsidP="00F722C3">
      <w:pPr>
        <w:tabs>
          <w:tab w:val="left" w:pos="425"/>
        </w:tabs>
        <w:jc w:val="center"/>
      </w:pPr>
    </w:p>
    <w:p w14:paraId="29DA1F34" w14:textId="77777777" w:rsidR="00F722C3" w:rsidRDefault="00F722C3" w:rsidP="00F722C3">
      <w:pPr>
        <w:tabs>
          <w:tab w:val="left" w:pos="425"/>
        </w:tabs>
        <w:jc w:val="center"/>
      </w:pPr>
    </w:p>
    <w:p w14:paraId="2FEBCFD4" w14:textId="77777777" w:rsidR="00F722C3" w:rsidRPr="00117612" w:rsidRDefault="00F722C3" w:rsidP="00F722C3">
      <w:pPr>
        <w:tabs>
          <w:tab w:val="left" w:pos="425"/>
        </w:tabs>
        <w:spacing w:line="276" w:lineRule="auto"/>
        <w:jc w:val="center"/>
        <w:rPr>
          <w:sz w:val="28"/>
          <w:szCs w:val="28"/>
        </w:rPr>
      </w:pPr>
      <w:r w:rsidRPr="00117612">
        <w:rPr>
          <w:sz w:val="28"/>
          <w:szCs w:val="28"/>
        </w:rPr>
        <w:t>P O L I T E C H N I K A   R Z E S Z O W S K A</w:t>
      </w:r>
    </w:p>
    <w:p w14:paraId="0490CBDD" w14:textId="77777777" w:rsidR="00F722C3" w:rsidRPr="00117612" w:rsidRDefault="00F722C3" w:rsidP="00F722C3">
      <w:pPr>
        <w:tabs>
          <w:tab w:val="left" w:pos="425"/>
        </w:tabs>
        <w:spacing w:line="360" w:lineRule="auto"/>
        <w:jc w:val="center"/>
        <w:rPr>
          <w:sz w:val="28"/>
          <w:szCs w:val="28"/>
        </w:rPr>
      </w:pPr>
      <w:r w:rsidRPr="00117612">
        <w:rPr>
          <w:sz w:val="28"/>
          <w:szCs w:val="28"/>
        </w:rPr>
        <w:t>im. Ignacego Łukasiewicza</w:t>
      </w:r>
    </w:p>
    <w:p w14:paraId="41E99A94" w14:textId="77777777" w:rsidR="00F722C3" w:rsidRDefault="00F722C3" w:rsidP="00F722C3">
      <w:pPr>
        <w:tabs>
          <w:tab w:val="left" w:pos="425"/>
        </w:tabs>
        <w:jc w:val="center"/>
        <w:rPr>
          <w:bCs/>
          <w:sz w:val="28"/>
          <w:szCs w:val="28"/>
        </w:rPr>
      </w:pPr>
      <w:r w:rsidRPr="00117612">
        <w:rPr>
          <w:bCs/>
          <w:sz w:val="28"/>
          <w:szCs w:val="28"/>
        </w:rPr>
        <w:t>WYDZIAŁ MATEMATYKI I FIZYKI STOSOWANEJ</w:t>
      </w:r>
    </w:p>
    <w:p w14:paraId="75A4E73A" w14:textId="77777777" w:rsidR="00F722C3" w:rsidRDefault="00F722C3" w:rsidP="00F722C3">
      <w:pPr>
        <w:tabs>
          <w:tab w:val="left" w:pos="425"/>
        </w:tabs>
        <w:jc w:val="center"/>
        <w:rPr>
          <w:bCs/>
          <w:sz w:val="28"/>
          <w:szCs w:val="28"/>
        </w:rPr>
      </w:pPr>
    </w:p>
    <w:p w14:paraId="204CDCC2" w14:textId="77777777" w:rsidR="00F722C3" w:rsidRPr="00117612" w:rsidRDefault="00F722C3" w:rsidP="00F722C3">
      <w:pPr>
        <w:tabs>
          <w:tab w:val="left" w:pos="425"/>
        </w:tabs>
        <w:jc w:val="center"/>
        <w:rPr>
          <w:b/>
          <w:sz w:val="28"/>
          <w:szCs w:val="28"/>
        </w:rPr>
      </w:pPr>
    </w:p>
    <w:p w14:paraId="0C3C9B7B" w14:textId="00F65C53" w:rsidR="00BF571A" w:rsidRPr="00103866" w:rsidRDefault="00BF571A" w:rsidP="00BF571A">
      <w:pPr>
        <w:spacing w:before="840" w:after="2880"/>
        <w:jc w:val="center"/>
        <w:rPr>
          <w:rFonts w:cs="Times New Roman"/>
          <w:b/>
          <w:sz w:val="36"/>
          <w:szCs w:val="36"/>
        </w:rPr>
      </w:pPr>
      <w:r>
        <w:rPr>
          <w:rFonts w:cs="Times New Roman"/>
          <w:noProof/>
          <w:sz w:val="36"/>
          <w:szCs w:val="36"/>
        </w:rPr>
        <mc:AlternateContent>
          <mc:Choice Requires="wps">
            <w:drawing>
              <wp:anchor distT="0" distB="0" distL="114300" distR="114300" simplePos="0" relativeHeight="251660288" behindDoc="0" locked="0" layoutInCell="1" allowOverlap="1" wp14:anchorId="0258588A" wp14:editId="124956C4">
                <wp:simplePos x="0" y="0"/>
                <wp:positionH relativeFrom="column">
                  <wp:posOffset>478155</wp:posOffset>
                </wp:positionH>
                <wp:positionV relativeFrom="paragraph">
                  <wp:posOffset>714375</wp:posOffset>
                </wp:positionV>
                <wp:extent cx="4704715" cy="1759585"/>
                <wp:effectExtent l="0" t="635" r="0" b="1905"/>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04715" cy="17595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FF"/>
                              </a:solidFill>
                              <a:miter lim="800000"/>
                              <a:headEnd/>
                              <a:tailEnd/>
                            </a14:hiddenLine>
                          </a:ext>
                        </a:extLst>
                      </wps:spPr>
                      <wps:txbx>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wps:txbx>
                      <wps:bodyPr rot="0" vert="horz" wrap="square" lIns="91440" tIns="18000" rIns="91440" bIns="180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258588A" id="_x0000_t202" coordsize="21600,21600" o:spt="202" path="m,l,21600r21600,l21600,xe">
                <v:stroke joinstyle="miter"/>
                <v:path gradientshapeok="t" o:connecttype="rect"/>
              </v:shapetype>
              <v:shape id="Text Box 2" o:spid="_x0000_s1026" type="#_x0000_t202" style="position:absolute;left:0;text-align:left;margin-left:37.65pt;margin-top:56.25pt;width:370.45pt;height:138.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" filled="f" stroked="f" strokecolor="blue">
                <v:textbox inset=",.5mm,,.5mm">
                  <w:txbxContent>
                    <w:p w14:paraId="3571DEF4" w14:textId="0107B301" w:rsidR="00BF571A" w:rsidRPr="00054424" w:rsidRDefault="00B97F3E" w:rsidP="00BF571A">
                      <w:pPr>
                        <w:spacing w:before="240" w:after="240" w:line="360" w:lineRule="auto"/>
                        <w:jc w:val="center"/>
                        <w:rPr>
                          <w:rFonts w:cs="Times New Roman"/>
                          <w:sz w:val="36"/>
                          <w:szCs w:val="36"/>
                        </w:rPr>
                      </w:pPr>
                      <w:r>
                        <w:rPr>
                          <w:rFonts w:cs="Times New Roman"/>
                          <w:sz w:val="36"/>
                          <w:szCs w:val="36"/>
                        </w:rPr>
                        <w:t>Predykcja szeregów czasowych: metody klasyczne i elementy uczenia maszynowego</w:t>
                      </w:r>
                    </w:p>
                  </w:txbxContent>
                </v:textbox>
              </v:shape>
            </w:pict>
          </mc:Fallback>
        </mc:AlternateContent>
      </w:r>
      <w:r w:rsidRPr="00103866">
        <w:rPr>
          <w:rFonts w:cs="Times New Roman"/>
          <w:b/>
          <w:sz w:val="36"/>
          <w:szCs w:val="36"/>
        </w:rPr>
        <w:t>A</w:t>
      </w:r>
      <w:r w:rsidR="003364A0">
        <w:rPr>
          <w:rFonts w:cs="Times New Roman"/>
          <w:b/>
          <w:sz w:val="36"/>
          <w:szCs w:val="36"/>
        </w:rPr>
        <w:t>ldona Świrad</w:t>
      </w:r>
    </w:p>
    <w:p w14:paraId="0C2582B2" w14:textId="77777777" w:rsidR="00BF571A" w:rsidRDefault="00BF571A" w:rsidP="00BF571A">
      <w:pPr>
        <w:spacing w:before="240" w:after="240"/>
        <w:jc w:val="center"/>
        <w:rPr>
          <w:rFonts w:cs="Times New Roman"/>
          <w:sz w:val="36"/>
          <w:szCs w:val="36"/>
        </w:rPr>
      </w:pPr>
    </w:p>
    <w:p w14:paraId="1613A54F" w14:textId="37E5843A" w:rsidR="00BF571A" w:rsidRPr="0047022B" w:rsidRDefault="00000000" w:rsidP="00BF571A">
      <w:pPr>
        <w:spacing w:before="120"/>
        <w:jc w:val="center"/>
        <w:rPr>
          <w:rFonts w:cs="Times New Roman"/>
          <w:b/>
          <w:sz w:val="36"/>
          <w:szCs w:val="36"/>
        </w:rPr>
      </w:pPr>
      <w:sdt>
        <w:sdtPr>
          <w:rPr>
            <w:rFonts w:cs="Times New Roman"/>
            <w:b/>
            <w:sz w:val="36"/>
            <w:szCs w:val="36"/>
          </w:rPr>
          <w:id w:val="516500321"/>
          <w:placeholder>
            <w:docPart w:val="1407839BE4C84082940D77AD5C4E589C"/>
          </w:placeholder>
          <w:dropDownList>
            <w:listItem w:displayText="Wybierz rodzaj pracy" w:value="Wybierz rodzaj pracy"/>
            <w:listItem w:displayText="Praca dyplomowa inżynierska" w:value="Praca dyplomowa inżynierska"/>
            <w:listItem w:displayText="Praca dyplomowa magisterska" w:value="Praca dyplomowa magisterska"/>
            <w:listItem w:displayText="Projekt inżynierski" w:value="Projekt inżynierski"/>
          </w:dropDownList>
        </w:sdtPr>
        <w:sdtContent>
          <w:r w:rsidR="003364A0">
            <w:rPr>
              <w:rFonts w:cs="Times New Roman"/>
              <w:b/>
              <w:sz w:val="36"/>
              <w:szCs w:val="36"/>
            </w:rPr>
            <w:t>Praca dyplomowa inżynierska</w:t>
          </w:r>
        </w:sdtContent>
      </w:sdt>
    </w:p>
    <w:p w14:paraId="0AB9757C" w14:textId="3BC6F78F" w:rsidR="00BF571A" w:rsidRPr="00DF6D86" w:rsidRDefault="00BF571A" w:rsidP="00BF571A">
      <w:pPr>
        <w:spacing w:before="960"/>
        <w:rPr>
          <w:rFonts w:cs="Times New Roman"/>
          <w:sz w:val="36"/>
          <w:szCs w:val="36"/>
        </w:rPr>
      </w:pPr>
      <w:r w:rsidRPr="00103866">
        <w:rPr>
          <w:rFonts w:cs="Times New Roman"/>
          <w:sz w:val="36"/>
          <w:szCs w:val="36"/>
        </w:rPr>
        <w:t>Opiekun pracy:</w:t>
      </w:r>
      <w:r w:rsidRPr="00103866">
        <w:rPr>
          <w:rFonts w:cs="Times New Roman"/>
          <w:sz w:val="36"/>
          <w:szCs w:val="36"/>
        </w:rPr>
        <w:br/>
      </w:r>
      <w:sdt>
        <w:sdtPr>
          <w:rPr>
            <w:rFonts w:cs="Times New Roman"/>
            <w:sz w:val="36"/>
            <w:szCs w:val="36"/>
          </w:rPr>
          <w:id w:val="516500331"/>
          <w:placeholder>
            <w:docPart w:val="1407839BE4C84082940D77AD5C4E589C"/>
          </w:placeholder>
          <w:dropDownList>
            <w:listItem w:displayText="(tytuł naukowy przed)" w:value="(tytuł naukowy przed)"/>
            <w:listItem w:displayText="prof. dr hab. inż. " w:value="prof. dr hab. inż. "/>
            <w:listItem w:displayText="prof. dr hab. " w:value="prof. dr hab. "/>
            <w:listItem w:displayText="dr hab. inż. " w:value="dr hab. inż. "/>
            <w:listItem w:displayText="dr hab. " w:value="dr hab. "/>
            <w:listItem w:displayText="dr inż. " w:value="dr inż. "/>
            <w:listItem w:displayText="dr " w:value="dr "/>
            <w:listItem w:displayText="mgr inż. " w:value="mgr inż. "/>
            <w:listItem w:displayText="mgr" w:value="mgr"/>
          </w:dropDownList>
        </w:sdtPr>
        <w:sdtContent>
          <w:r w:rsidR="003364A0">
            <w:rPr>
              <w:rFonts w:cs="Times New Roman"/>
              <w:sz w:val="36"/>
              <w:szCs w:val="36"/>
            </w:rPr>
            <w:t xml:space="preserve">dr </w:t>
          </w:r>
        </w:sdtContent>
      </w:sdt>
      <w:r w:rsidR="003364A0">
        <w:rPr>
          <w:rFonts w:cs="Times New Roman"/>
          <w:sz w:val="36"/>
          <w:szCs w:val="36"/>
        </w:rPr>
        <w:t xml:space="preserve">Ewa </w:t>
      </w:r>
      <w:proofErr w:type="spellStart"/>
      <w:r w:rsidR="003364A0">
        <w:rPr>
          <w:rFonts w:cs="Times New Roman"/>
          <w:sz w:val="36"/>
          <w:szCs w:val="36"/>
        </w:rPr>
        <w:t>Rejwer</w:t>
      </w:r>
      <w:proofErr w:type="spellEnd"/>
      <w:r w:rsidR="003364A0">
        <w:rPr>
          <w:rFonts w:cs="Times New Roman"/>
          <w:sz w:val="36"/>
          <w:szCs w:val="36"/>
        </w:rPr>
        <w:t>-Kosińska</w:t>
      </w:r>
    </w:p>
    <w:p w14:paraId="07DCC8DA" w14:textId="427AD4E4" w:rsidR="00BF571A" w:rsidRPr="00BF500A" w:rsidRDefault="00BF571A" w:rsidP="00AB0B4F">
      <w:pPr>
        <w:spacing w:before="2400"/>
        <w:jc w:val="center"/>
        <w:rPr>
          <w:rFonts w:cs="Times New Roman"/>
          <w:sz w:val="36"/>
          <w:szCs w:val="36"/>
        </w:rPr>
      </w:pPr>
      <w:r w:rsidRPr="00BF500A">
        <w:rPr>
          <w:rFonts w:cs="Times New Roman"/>
          <w:sz w:val="36"/>
          <w:szCs w:val="36"/>
        </w:rPr>
        <w:t xml:space="preserve">Rzeszów, </w:t>
      </w:r>
      <w:r w:rsidR="003364A0">
        <w:rPr>
          <w:rFonts w:cs="Times New Roman"/>
          <w:sz w:val="36"/>
          <w:szCs w:val="36"/>
        </w:rPr>
        <w:t>2024</w:t>
      </w:r>
    </w:p>
    <w:p w14:paraId="3C120C84" w14:textId="77777777" w:rsidR="00BF571A" w:rsidRDefault="00BF571A" w:rsidP="00AB0B4F">
      <w:pPr>
        <w:spacing w:before="2400"/>
        <w:sectPr w:rsidR="00BF571A" w:rsidSect="003364A0">
          <w:footerReference w:type="default" r:id="rId8"/>
          <w:footerReference w:type="first" r:id="rId9"/>
          <w:pgSz w:w="11906" w:h="16838" w:code="9"/>
          <w:pgMar w:top="1134" w:right="1134" w:bottom="1134" w:left="1134" w:header="709" w:footer="709" w:gutter="851"/>
          <w:cols w:space="708"/>
          <w:titlePg/>
          <w:docGrid w:linePitch="360"/>
        </w:sectPr>
      </w:pPr>
    </w:p>
    <w:p w14:paraId="1B76FC12" w14:textId="77777777" w:rsidR="00BD127D" w:rsidRPr="00106AF4" w:rsidRDefault="00BD127D" w:rsidP="009E2409">
      <w:pPr>
        <w:ind w:left="709" w:hanging="709"/>
        <w:rPr>
          <w:color w:val="000000" w:themeColor="text1"/>
          <w:sz w:val="32"/>
        </w:rPr>
      </w:pPr>
    </w:p>
    <w:p w14:paraId="3EB10965" w14:textId="77777777" w:rsidR="00BD127D" w:rsidRPr="00106AF4" w:rsidRDefault="00BD127D" w:rsidP="009E2409">
      <w:pPr>
        <w:ind w:left="709" w:hanging="709"/>
        <w:rPr>
          <w:color w:val="000000" w:themeColor="text1"/>
          <w:sz w:val="32"/>
        </w:rPr>
      </w:pPr>
    </w:p>
    <w:p w14:paraId="28C22CC7" w14:textId="77777777" w:rsidR="00BD127D" w:rsidRPr="00106AF4" w:rsidRDefault="00BD127D" w:rsidP="009E2409">
      <w:pPr>
        <w:ind w:left="709" w:hanging="709"/>
        <w:rPr>
          <w:color w:val="000000" w:themeColor="text1"/>
          <w:sz w:val="32"/>
        </w:rPr>
      </w:pPr>
    </w:p>
    <w:p w14:paraId="3C3C93E7" w14:textId="77777777" w:rsidR="00BD127D" w:rsidRPr="00106AF4" w:rsidRDefault="00BD127D" w:rsidP="009E2409">
      <w:pPr>
        <w:ind w:left="709" w:hanging="709"/>
        <w:rPr>
          <w:color w:val="000000" w:themeColor="text1"/>
          <w:sz w:val="32"/>
        </w:rPr>
      </w:pPr>
    </w:p>
    <w:p w14:paraId="7B02D4F0" w14:textId="77777777" w:rsidR="00BD127D" w:rsidRPr="00106AF4" w:rsidRDefault="00BD127D" w:rsidP="009E2409">
      <w:pPr>
        <w:ind w:left="709" w:hanging="709"/>
        <w:rPr>
          <w:color w:val="000000" w:themeColor="text1"/>
          <w:sz w:val="32"/>
        </w:rPr>
      </w:pPr>
    </w:p>
    <w:p w14:paraId="36AFFB17" w14:textId="77777777" w:rsidR="00BD127D" w:rsidRPr="00106AF4" w:rsidRDefault="00BD127D" w:rsidP="009E2409">
      <w:pPr>
        <w:ind w:left="709" w:hanging="709"/>
        <w:rPr>
          <w:color w:val="000000" w:themeColor="text1"/>
          <w:sz w:val="32"/>
        </w:rPr>
      </w:pPr>
    </w:p>
    <w:p w14:paraId="18407D98" w14:textId="77777777" w:rsidR="00BD127D" w:rsidRPr="00106AF4" w:rsidRDefault="00BD127D" w:rsidP="009E2409">
      <w:pPr>
        <w:ind w:left="709" w:hanging="709"/>
        <w:rPr>
          <w:color w:val="000000" w:themeColor="text1"/>
          <w:sz w:val="32"/>
        </w:rPr>
      </w:pPr>
    </w:p>
    <w:p w14:paraId="7D1EFAB2" w14:textId="77777777" w:rsidR="00BD127D" w:rsidRPr="00106AF4" w:rsidRDefault="00BD127D" w:rsidP="009E2409">
      <w:pPr>
        <w:ind w:left="709" w:hanging="709"/>
        <w:rPr>
          <w:color w:val="000000" w:themeColor="text1"/>
          <w:sz w:val="32"/>
        </w:rPr>
      </w:pPr>
    </w:p>
    <w:p w14:paraId="28846DA2" w14:textId="77777777" w:rsidR="00BD127D" w:rsidRPr="00106AF4" w:rsidRDefault="00BD127D" w:rsidP="009E2409">
      <w:pPr>
        <w:ind w:left="709" w:hanging="709"/>
        <w:rPr>
          <w:color w:val="000000" w:themeColor="text1"/>
          <w:sz w:val="32"/>
        </w:rPr>
      </w:pPr>
    </w:p>
    <w:p w14:paraId="7B6EBA23" w14:textId="77777777" w:rsidR="00BD127D" w:rsidRPr="00106AF4" w:rsidRDefault="00BD127D" w:rsidP="009E2409">
      <w:pPr>
        <w:ind w:left="709" w:hanging="709"/>
        <w:rPr>
          <w:color w:val="000000" w:themeColor="text1"/>
          <w:sz w:val="32"/>
        </w:rPr>
      </w:pPr>
    </w:p>
    <w:p w14:paraId="61E7CC32" w14:textId="77777777" w:rsidR="00BD127D" w:rsidRPr="00106AF4" w:rsidRDefault="00BD127D" w:rsidP="009E2409">
      <w:pPr>
        <w:ind w:left="709" w:hanging="709"/>
        <w:rPr>
          <w:color w:val="000000" w:themeColor="text1"/>
          <w:sz w:val="32"/>
        </w:rPr>
      </w:pPr>
    </w:p>
    <w:p w14:paraId="14918132" w14:textId="77777777" w:rsidR="00BD127D" w:rsidRPr="00106AF4" w:rsidRDefault="00BD127D" w:rsidP="009E2409">
      <w:pPr>
        <w:ind w:left="709" w:hanging="709"/>
        <w:rPr>
          <w:color w:val="000000" w:themeColor="text1"/>
          <w:sz w:val="32"/>
        </w:rPr>
      </w:pPr>
    </w:p>
    <w:p w14:paraId="2D160546" w14:textId="77777777" w:rsidR="00BD127D" w:rsidRPr="00106AF4" w:rsidRDefault="00BD127D" w:rsidP="009E2409">
      <w:pPr>
        <w:ind w:left="709" w:hanging="709"/>
        <w:rPr>
          <w:color w:val="000000" w:themeColor="text1"/>
          <w:sz w:val="32"/>
        </w:rPr>
      </w:pPr>
    </w:p>
    <w:p w14:paraId="40D52B6A" w14:textId="77777777" w:rsidR="00BD127D" w:rsidRPr="00106AF4" w:rsidRDefault="00BD127D" w:rsidP="009E2409">
      <w:pPr>
        <w:ind w:left="709" w:hanging="709"/>
        <w:rPr>
          <w:color w:val="000000" w:themeColor="text1"/>
          <w:sz w:val="32"/>
        </w:rPr>
      </w:pPr>
    </w:p>
    <w:p w14:paraId="4CEF6B4E" w14:textId="77777777" w:rsidR="00BD127D" w:rsidRPr="00106AF4" w:rsidRDefault="00BD127D" w:rsidP="009E2409">
      <w:pPr>
        <w:ind w:left="709" w:hanging="709"/>
        <w:rPr>
          <w:color w:val="000000" w:themeColor="text1"/>
          <w:sz w:val="32"/>
        </w:rPr>
      </w:pPr>
    </w:p>
    <w:p w14:paraId="17F47B76" w14:textId="77777777" w:rsidR="00BD127D" w:rsidRPr="00106AF4" w:rsidRDefault="00BD127D" w:rsidP="009E2409">
      <w:pPr>
        <w:ind w:left="709" w:hanging="709"/>
        <w:rPr>
          <w:color w:val="000000" w:themeColor="text1"/>
          <w:sz w:val="32"/>
        </w:rPr>
      </w:pPr>
    </w:p>
    <w:p w14:paraId="19311577" w14:textId="77777777" w:rsidR="00BD127D" w:rsidRPr="00106AF4" w:rsidRDefault="00BD127D" w:rsidP="009E2409">
      <w:pPr>
        <w:ind w:left="709" w:hanging="709"/>
        <w:rPr>
          <w:color w:val="000000" w:themeColor="text1"/>
          <w:sz w:val="32"/>
        </w:rPr>
      </w:pPr>
    </w:p>
    <w:p w14:paraId="0B114788" w14:textId="77777777" w:rsidR="00BD127D" w:rsidRPr="00106AF4" w:rsidRDefault="00BD127D" w:rsidP="009E2409">
      <w:pPr>
        <w:ind w:left="709" w:hanging="709"/>
        <w:rPr>
          <w:color w:val="000000" w:themeColor="text1"/>
          <w:sz w:val="32"/>
        </w:rPr>
      </w:pPr>
    </w:p>
    <w:p w14:paraId="30F1E2F5" w14:textId="77777777" w:rsidR="00BD127D" w:rsidRPr="00106AF4" w:rsidRDefault="00BD127D" w:rsidP="009E2409">
      <w:pPr>
        <w:ind w:left="709" w:hanging="709"/>
        <w:rPr>
          <w:color w:val="000000" w:themeColor="text1"/>
          <w:sz w:val="32"/>
        </w:rPr>
      </w:pPr>
    </w:p>
    <w:p w14:paraId="4A9C8D79" w14:textId="77777777" w:rsidR="00BD127D" w:rsidRPr="00106AF4" w:rsidRDefault="00BD127D" w:rsidP="009E2409">
      <w:pPr>
        <w:ind w:left="709" w:hanging="709"/>
        <w:rPr>
          <w:color w:val="000000" w:themeColor="text1"/>
          <w:sz w:val="32"/>
        </w:rPr>
      </w:pPr>
    </w:p>
    <w:p w14:paraId="72EC24D5" w14:textId="77777777" w:rsidR="00BD127D" w:rsidRPr="00106AF4" w:rsidRDefault="00BD127D" w:rsidP="009E2409">
      <w:pPr>
        <w:ind w:left="709" w:hanging="709"/>
        <w:rPr>
          <w:color w:val="000000" w:themeColor="text1"/>
          <w:sz w:val="32"/>
        </w:rPr>
      </w:pPr>
    </w:p>
    <w:p w14:paraId="684E0353" w14:textId="77777777" w:rsidR="00BD127D" w:rsidRPr="00106AF4" w:rsidRDefault="00BD127D" w:rsidP="009E2409">
      <w:pPr>
        <w:ind w:left="709" w:hanging="709"/>
        <w:rPr>
          <w:color w:val="000000" w:themeColor="text1"/>
          <w:sz w:val="32"/>
        </w:rPr>
      </w:pPr>
    </w:p>
    <w:p w14:paraId="13E2826A" w14:textId="77777777" w:rsidR="00BD127D" w:rsidRPr="00106AF4" w:rsidRDefault="00BD127D" w:rsidP="009E2409">
      <w:pPr>
        <w:ind w:left="709" w:hanging="709"/>
        <w:rPr>
          <w:color w:val="000000" w:themeColor="text1"/>
          <w:sz w:val="32"/>
        </w:rPr>
      </w:pPr>
    </w:p>
    <w:p w14:paraId="73B1C843" w14:textId="77777777" w:rsidR="00BD127D" w:rsidRPr="00106AF4" w:rsidRDefault="00BD127D" w:rsidP="009E2409">
      <w:pPr>
        <w:ind w:left="709" w:hanging="709"/>
        <w:rPr>
          <w:color w:val="000000" w:themeColor="text1"/>
          <w:sz w:val="32"/>
        </w:rPr>
      </w:pPr>
    </w:p>
    <w:p w14:paraId="065CB58B" w14:textId="77777777" w:rsidR="00BD127D" w:rsidRPr="00106AF4" w:rsidRDefault="00BD127D" w:rsidP="009E2409">
      <w:pPr>
        <w:ind w:left="709" w:hanging="709"/>
        <w:rPr>
          <w:color w:val="000000" w:themeColor="text1"/>
          <w:sz w:val="32"/>
        </w:rPr>
      </w:pPr>
    </w:p>
    <w:p w14:paraId="2DAD4B12" w14:textId="77777777" w:rsidR="00BD127D" w:rsidRPr="00106AF4" w:rsidRDefault="00BD127D" w:rsidP="009E2409">
      <w:pPr>
        <w:ind w:left="709" w:hanging="709"/>
        <w:rPr>
          <w:color w:val="000000" w:themeColor="text1"/>
          <w:sz w:val="32"/>
        </w:rPr>
      </w:pPr>
    </w:p>
    <w:p w14:paraId="6C25C681" w14:textId="77777777" w:rsidR="00BD127D" w:rsidRPr="00106AF4" w:rsidRDefault="00BD127D" w:rsidP="009E2409">
      <w:pPr>
        <w:ind w:left="709" w:hanging="709"/>
        <w:rPr>
          <w:color w:val="000000" w:themeColor="text1"/>
          <w:sz w:val="32"/>
        </w:rPr>
      </w:pPr>
    </w:p>
    <w:p w14:paraId="003D4252" w14:textId="77777777" w:rsidR="00BD127D" w:rsidRPr="00106AF4" w:rsidRDefault="00BD127D" w:rsidP="009E2409">
      <w:pPr>
        <w:ind w:left="709" w:hanging="709"/>
        <w:rPr>
          <w:color w:val="000000" w:themeColor="text1"/>
          <w:sz w:val="32"/>
        </w:rPr>
      </w:pPr>
    </w:p>
    <w:p w14:paraId="4925F637" w14:textId="77777777" w:rsidR="00BD127D" w:rsidRPr="00106AF4" w:rsidRDefault="00BD127D" w:rsidP="009E2409">
      <w:pPr>
        <w:ind w:left="709" w:hanging="709"/>
        <w:rPr>
          <w:color w:val="000000" w:themeColor="text1"/>
          <w:sz w:val="32"/>
        </w:rPr>
      </w:pPr>
    </w:p>
    <w:p w14:paraId="50637F30" w14:textId="77777777" w:rsidR="00BD127D" w:rsidRPr="00106AF4" w:rsidRDefault="00BD127D" w:rsidP="009E2409">
      <w:pPr>
        <w:ind w:left="709" w:hanging="709"/>
        <w:rPr>
          <w:color w:val="000000" w:themeColor="text1"/>
          <w:sz w:val="32"/>
        </w:rPr>
      </w:pPr>
    </w:p>
    <w:p w14:paraId="1413292F" w14:textId="77777777" w:rsidR="00BD127D" w:rsidRPr="00106AF4" w:rsidRDefault="00BD127D" w:rsidP="009E2409">
      <w:pPr>
        <w:ind w:left="709" w:hanging="709"/>
        <w:rPr>
          <w:color w:val="000000" w:themeColor="text1"/>
          <w:sz w:val="32"/>
        </w:rPr>
      </w:pPr>
    </w:p>
    <w:p w14:paraId="3E1FB442" w14:textId="77777777" w:rsidR="00BD127D" w:rsidRPr="00106AF4" w:rsidRDefault="00BD127D" w:rsidP="009E2409">
      <w:pPr>
        <w:ind w:left="709" w:hanging="709"/>
        <w:rPr>
          <w:color w:val="000000" w:themeColor="text1"/>
          <w:sz w:val="32"/>
        </w:rPr>
      </w:pPr>
    </w:p>
    <w:p w14:paraId="61532D0E" w14:textId="77777777" w:rsidR="00BD127D" w:rsidRPr="00106AF4" w:rsidRDefault="00BD127D" w:rsidP="009E2409">
      <w:pPr>
        <w:ind w:left="709" w:hanging="709"/>
        <w:rPr>
          <w:color w:val="000000" w:themeColor="text1"/>
          <w:sz w:val="32"/>
        </w:rPr>
      </w:pPr>
    </w:p>
    <w:p w14:paraId="4EF44D33" w14:textId="77777777" w:rsidR="00BD127D" w:rsidRPr="00106AF4" w:rsidRDefault="00BD127D" w:rsidP="009E2409">
      <w:pPr>
        <w:ind w:left="709" w:hanging="709"/>
        <w:rPr>
          <w:color w:val="000000" w:themeColor="text1"/>
          <w:sz w:val="32"/>
        </w:rPr>
      </w:pPr>
    </w:p>
    <w:p w14:paraId="0D427293" w14:textId="77777777" w:rsidR="00BD127D" w:rsidRPr="00106AF4" w:rsidRDefault="00BD127D" w:rsidP="009E2409">
      <w:pPr>
        <w:ind w:left="709" w:hanging="709"/>
        <w:rPr>
          <w:color w:val="000000" w:themeColor="text1"/>
          <w:sz w:val="32"/>
        </w:rPr>
      </w:pPr>
    </w:p>
    <w:p w14:paraId="49322B19" w14:textId="77777777" w:rsidR="00BD127D" w:rsidRPr="00106AF4" w:rsidRDefault="00BD127D" w:rsidP="009E2409">
      <w:pPr>
        <w:ind w:left="709" w:hanging="709"/>
        <w:rPr>
          <w:color w:val="000000" w:themeColor="text1"/>
          <w:sz w:val="32"/>
        </w:rPr>
      </w:pPr>
    </w:p>
    <w:p w14:paraId="24AC32AE" w14:textId="77777777" w:rsidR="00BD127D" w:rsidRDefault="00BD127D" w:rsidP="009E2409">
      <w:pPr>
        <w:ind w:left="709" w:hanging="709"/>
        <w:rPr>
          <w:color w:val="000000" w:themeColor="text1"/>
          <w:sz w:val="32"/>
        </w:rPr>
      </w:pPr>
    </w:p>
    <w:p w14:paraId="7D20F375" w14:textId="77777777" w:rsidR="00093350" w:rsidRDefault="00093350" w:rsidP="009E2409">
      <w:pPr>
        <w:ind w:left="709" w:hanging="709"/>
        <w:rPr>
          <w:color w:val="000000" w:themeColor="text1"/>
          <w:sz w:val="32"/>
        </w:rPr>
      </w:pPr>
    </w:p>
    <w:p w14:paraId="7428BCD2" w14:textId="77777777" w:rsidR="00093350" w:rsidRDefault="00093350" w:rsidP="009E2409">
      <w:pPr>
        <w:ind w:left="709" w:hanging="709"/>
        <w:rPr>
          <w:color w:val="000000" w:themeColor="text1"/>
          <w:sz w:val="32"/>
        </w:rPr>
      </w:pPr>
    </w:p>
    <w:sdt>
      <w:sdtPr>
        <w:rPr>
          <w:rFonts w:eastAsiaTheme="minorHAnsi" w:cstheme="minorBidi"/>
          <w:b w:val="0"/>
          <w:sz w:val="24"/>
          <w:szCs w:val="24"/>
          <w:lang w:eastAsia="en-US"/>
        </w:rPr>
        <w:id w:val="-864284241"/>
        <w:docPartObj>
          <w:docPartGallery w:val="Table of Contents"/>
          <w:docPartUnique/>
        </w:docPartObj>
      </w:sdtPr>
      <w:sdtEndPr>
        <w:rPr>
          <w:bCs/>
        </w:rPr>
      </w:sdtEndPr>
      <w:sdtContent>
        <w:p w14:paraId="1512C5F3" w14:textId="3CBA18A3" w:rsidR="00A31A6E" w:rsidRDefault="00A31A6E">
          <w:pPr>
            <w:pStyle w:val="Nagwekspisutreci"/>
          </w:pPr>
          <w:r>
            <w:t>Spis treści</w:t>
          </w:r>
        </w:p>
        <w:p w14:paraId="5DEE016F" w14:textId="76EDE7A1"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r>
            <w:fldChar w:fldCharType="begin"/>
          </w:r>
          <w:r>
            <w:instrText xml:space="preserve"> TOC \o "1-3" \h \z \u </w:instrText>
          </w:r>
          <w:r>
            <w:fldChar w:fldCharType="separate"/>
          </w:r>
          <w:hyperlink w:anchor="_Toc182556548" w:history="1">
            <w:r w:rsidRPr="004A5B88">
              <w:rPr>
                <w:rStyle w:val="Hipercze"/>
                <w:noProof/>
              </w:rPr>
              <w:t>Wstęp</w:t>
            </w:r>
            <w:r>
              <w:rPr>
                <w:noProof/>
                <w:webHidden/>
              </w:rPr>
              <w:tab/>
            </w:r>
            <w:r>
              <w:rPr>
                <w:noProof/>
                <w:webHidden/>
              </w:rPr>
              <w:fldChar w:fldCharType="begin"/>
            </w:r>
            <w:r>
              <w:rPr>
                <w:noProof/>
                <w:webHidden/>
              </w:rPr>
              <w:instrText xml:space="preserve"> PAGEREF _Toc182556548 \h </w:instrText>
            </w:r>
            <w:r>
              <w:rPr>
                <w:noProof/>
                <w:webHidden/>
              </w:rPr>
            </w:r>
            <w:r>
              <w:rPr>
                <w:noProof/>
                <w:webHidden/>
              </w:rPr>
              <w:fldChar w:fldCharType="separate"/>
            </w:r>
            <w:r>
              <w:rPr>
                <w:noProof/>
                <w:webHidden/>
              </w:rPr>
              <w:t>4</w:t>
            </w:r>
            <w:r>
              <w:rPr>
                <w:noProof/>
                <w:webHidden/>
              </w:rPr>
              <w:fldChar w:fldCharType="end"/>
            </w:r>
          </w:hyperlink>
        </w:p>
        <w:p w14:paraId="0EB9F650" w14:textId="23CC7648" w:rsidR="00A31A6E" w:rsidRDefault="00A31A6E">
          <w:pPr>
            <w:pStyle w:val="Spistreci2"/>
            <w:tabs>
              <w:tab w:val="right" w:leader="dot" w:pos="8777"/>
            </w:tabs>
            <w:rPr>
              <w:noProof/>
            </w:rPr>
          </w:pPr>
          <w:hyperlink w:anchor="_Toc182556549" w:history="1">
            <w:r w:rsidRPr="004A5B88">
              <w:rPr>
                <w:rStyle w:val="Hipercze"/>
                <w:noProof/>
              </w:rPr>
              <w:t>Cel pracy</w:t>
            </w:r>
            <w:r>
              <w:rPr>
                <w:noProof/>
                <w:webHidden/>
              </w:rPr>
              <w:tab/>
            </w:r>
            <w:r>
              <w:rPr>
                <w:noProof/>
                <w:webHidden/>
              </w:rPr>
              <w:fldChar w:fldCharType="begin"/>
            </w:r>
            <w:r>
              <w:rPr>
                <w:noProof/>
                <w:webHidden/>
              </w:rPr>
              <w:instrText xml:space="preserve"> PAGEREF _Toc182556549 \h </w:instrText>
            </w:r>
            <w:r>
              <w:rPr>
                <w:noProof/>
                <w:webHidden/>
              </w:rPr>
            </w:r>
            <w:r>
              <w:rPr>
                <w:noProof/>
                <w:webHidden/>
              </w:rPr>
              <w:fldChar w:fldCharType="separate"/>
            </w:r>
            <w:r>
              <w:rPr>
                <w:noProof/>
                <w:webHidden/>
              </w:rPr>
              <w:t>4</w:t>
            </w:r>
            <w:r>
              <w:rPr>
                <w:noProof/>
                <w:webHidden/>
              </w:rPr>
              <w:fldChar w:fldCharType="end"/>
            </w:r>
          </w:hyperlink>
        </w:p>
        <w:p w14:paraId="0F2B1FA0" w14:textId="669FECD9" w:rsidR="00A31A6E" w:rsidRDefault="00A31A6E">
          <w:pPr>
            <w:pStyle w:val="Spistreci2"/>
            <w:tabs>
              <w:tab w:val="right" w:leader="dot" w:pos="8777"/>
            </w:tabs>
            <w:rPr>
              <w:noProof/>
            </w:rPr>
          </w:pPr>
          <w:hyperlink w:anchor="_Toc182556550" w:history="1">
            <w:r w:rsidRPr="004A5B88">
              <w:rPr>
                <w:rStyle w:val="Hipercze"/>
                <w:noProof/>
              </w:rPr>
              <w:t>Zakres pracy</w:t>
            </w:r>
            <w:r>
              <w:rPr>
                <w:noProof/>
                <w:webHidden/>
              </w:rPr>
              <w:tab/>
            </w:r>
            <w:r>
              <w:rPr>
                <w:noProof/>
                <w:webHidden/>
              </w:rPr>
              <w:fldChar w:fldCharType="begin"/>
            </w:r>
            <w:r>
              <w:rPr>
                <w:noProof/>
                <w:webHidden/>
              </w:rPr>
              <w:instrText xml:space="preserve"> PAGEREF _Toc182556550 \h </w:instrText>
            </w:r>
            <w:r>
              <w:rPr>
                <w:noProof/>
                <w:webHidden/>
              </w:rPr>
            </w:r>
            <w:r>
              <w:rPr>
                <w:noProof/>
                <w:webHidden/>
              </w:rPr>
              <w:fldChar w:fldCharType="separate"/>
            </w:r>
            <w:r>
              <w:rPr>
                <w:noProof/>
                <w:webHidden/>
              </w:rPr>
              <w:t>4</w:t>
            </w:r>
            <w:r>
              <w:rPr>
                <w:noProof/>
                <w:webHidden/>
              </w:rPr>
              <w:fldChar w:fldCharType="end"/>
            </w:r>
          </w:hyperlink>
        </w:p>
        <w:p w14:paraId="0468F853" w14:textId="361E47CC" w:rsidR="00A31A6E" w:rsidRDefault="00A31A6E">
          <w:pPr>
            <w:pStyle w:val="Spistreci1"/>
            <w:tabs>
              <w:tab w:val="right" w:leader="dot" w:pos="8777"/>
            </w:tabs>
            <w:rPr>
              <w:rFonts w:asciiTheme="minorHAnsi" w:eastAsiaTheme="minorEastAsia" w:hAnsiTheme="minorHAnsi"/>
              <w:noProof/>
              <w:kern w:val="2"/>
              <w:lang w:eastAsia="pl-PL"/>
              <w14:ligatures w14:val="standardContextual"/>
            </w:rPr>
          </w:pPr>
          <w:hyperlink w:anchor="_Toc182556551" w:history="1">
            <w:r w:rsidRPr="004A5B88">
              <w:rPr>
                <w:rStyle w:val="Hipercze"/>
                <w:noProof/>
              </w:rPr>
              <w:t>2. Wprowadzenie teoretyczne</w:t>
            </w:r>
            <w:r>
              <w:rPr>
                <w:noProof/>
                <w:webHidden/>
              </w:rPr>
              <w:tab/>
            </w:r>
            <w:r>
              <w:rPr>
                <w:noProof/>
                <w:webHidden/>
              </w:rPr>
              <w:fldChar w:fldCharType="begin"/>
            </w:r>
            <w:r>
              <w:rPr>
                <w:noProof/>
                <w:webHidden/>
              </w:rPr>
              <w:instrText xml:space="preserve"> PAGEREF _Toc182556551 \h </w:instrText>
            </w:r>
            <w:r>
              <w:rPr>
                <w:noProof/>
                <w:webHidden/>
              </w:rPr>
            </w:r>
            <w:r>
              <w:rPr>
                <w:noProof/>
                <w:webHidden/>
              </w:rPr>
              <w:fldChar w:fldCharType="separate"/>
            </w:r>
            <w:r>
              <w:rPr>
                <w:noProof/>
                <w:webHidden/>
              </w:rPr>
              <w:t>5</w:t>
            </w:r>
            <w:r>
              <w:rPr>
                <w:noProof/>
                <w:webHidden/>
              </w:rPr>
              <w:fldChar w:fldCharType="end"/>
            </w:r>
          </w:hyperlink>
        </w:p>
        <w:p w14:paraId="4A0B284C" w14:textId="38C2E0E7" w:rsidR="00A31A6E" w:rsidRDefault="00A31A6E">
          <w:pPr>
            <w:pStyle w:val="Spistreci2"/>
            <w:tabs>
              <w:tab w:val="right" w:leader="dot" w:pos="8777"/>
            </w:tabs>
            <w:rPr>
              <w:noProof/>
            </w:rPr>
          </w:pPr>
          <w:hyperlink w:anchor="_Toc182556552" w:history="1">
            <w:r w:rsidRPr="004A5B88">
              <w:rPr>
                <w:rStyle w:val="Hipercze"/>
                <w:noProof/>
              </w:rPr>
              <w:t>2.1 Definicja szeregów czasowych</w:t>
            </w:r>
            <w:r>
              <w:rPr>
                <w:noProof/>
                <w:webHidden/>
              </w:rPr>
              <w:tab/>
            </w:r>
            <w:r>
              <w:rPr>
                <w:noProof/>
                <w:webHidden/>
              </w:rPr>
              <w:fldChar w:fldCharType="begin"/>
            </w:r>
            <w:r>
              <w:rPr>
                <w:noProof/>
                <w:webHidden/>
              </w:rPr>
              <w:instrText xml:space="preserve"> PAGEREF _Toc182556552 \h </w:instrText>
            </w:r>
            <w:r>
              <w:rPr>
                <w:noProof/>
                <w:webHidden/>
              </w:rPr>
            </w:r>
            <w:r>
              <w:rPr>
                <w:noProof/>
                <w:webHidden/>
              </w:rPr>
              <w:fldChar w:fldCharType="separate"/>
            </w:r>
            <w:r>
              <w:rPr>
                <w:noProof/>
                <w:webHidden/>
              </w:rPr>
              <w:t>5</w:t>
            </w:r>
            <w:r>
              <w:rPr>
                <w:noProof/>
                <w:webHidden/>
              </w:rPr>
              <w:fldChar w:fldCharType="end"/>
            </w:r>
          </w:hyperlink>
        </w:p>
        <w:p w14:paraId="2915C287" w14:textId="2CA41A67" w:rsidR="00A31A6E" w:rsidRDefault="00A31A6E">
          <w:pPr>
            <w:pStyle w:val="Spistreci2"/>
            <w:tabs>
              <w:tab w:val="right" w:leader="dot" w:pos="8777"/>
            </w:tabs>
            <w:rPr>
              <w:noProof/>
            </w:rPr>
          </w:pPr>
          <w:hyperlink w:anchor="_Toc182556553" w:history="1">
            <w:r w:rsidRPr="004A5B88">
              <w:rPr>
                <w:rStyle w:val="Hipercze"/>
                <w:noProof/>
              </w:rPr>
              <w:t>2.2 Model ARIMA</w:t>
            </w:r>
            <w:r>
              <w:rPr>
                <w:noProof/>
                <w:webHidden/>
              </w:rPr>
              <w:tab/>
            </w:r>
            <w:r>
              <w:rPr>
                <w:noProof/>
                <w:webHidden/>
              </w:rPr>
              <w:fldChar w:fldCharType="begin"/>
            </w:r>
            <w:r>
              <w:rPr>
                <w:noProof/>
                <w:webHidden/>
              </w:rPr>
              <w:instrText xml:space="preserve"> PAGEREF _Toc182556553 \h </w:instrText>
            </w:r>
            <w:r>
              <w:rPr>
                <w:noProof/>
                <w:webHidden/>
              </w:rPr>
            </w:r>
            <w:r>
              <w:rPr>
                <w:noProof/>
                <w:webHidden/>
              </w:rPr>
              <w:fldChar w:fldCharType="separate"/>
            </w:r>
            <w:r>
              <w:rPr>
                <w:noProof/>
                <w:webHidden/>
              </w:rPr>
              <w:t>5</w:t>
            </w:r>
            <w:r>
              <w:rPr>
                <w:noProof/>
                <w:webHidden/>
              </w:rPr>
              <w:fldChar w:fldCharType="end"/>
            </w:r>
          </w:hyperlink>
        </w:p>
        <w:p w14:paraId="0C40A876" w14:textId="2E959D23" w:rsidR="00A31A6E" w:rsidRDefault="00A31A6E">
          <w:r>
            <w:rPr>
              <w:b/>
              <w:bCs/>
            </w:rPr>
            <w:fldChar w:fldCharType="end"/>
          </w:r>
        </w:p>
      </w:sdtContent>
    </w:sdt>
    <w:p w14:paraId="408F840D" w14:textId="77777777" w:rsidR="00A31A6E" w:rsidRPr="00A31A6E" w:rsidRDefault="00A31A6E" w:rsidP="00A31A6E">
      <w:pPr>
        <w:pStyle w:val="Tytupodrozdziau"/>
        <w:rPr>
          <w:sz w:val="32"/>
          <w:szCs w:val="32"/>
        </w:rPr>
      </w:pPr>
    </w:p>
    <w:p w14:paraId="0639A910" w14:textId="3808B188" w:rsidR="002B545B" w:rsidRPr="00894476" w:rsidRDefault="002B545B" w:rsidP="00F722C3">
      <w:pPr>
        <w:pStyle w:val="Tytupodrozdziau"/>
        <w:ind w:left="360" w:firstLine="0"/>
        <w:rPr>
          <w:sz w:val="32"/>
          <w:szCs w:val="32"/>
        </w:rPr>
      </w:pPr>
      <w:r w:rsidRPr="00894476">
        <w:rPr>
          <w:sz w:val="32"/>
          <w:szCs w:val="32"/>
        </w:rPr>
        <w:t xml:space="preserve">Wstęp </w:t>
      </w:r>
    </w:p>
    <w:p w14:paraId="6D1772BF" w14:textId="0F356352" w:rsidR="002B545B" w:rsidRDefault="00B748E0" w:rsidP="00B748E0">
      <w:pPr>
        <w:pStyle w:val="Tytupodrozdziau"/>
        <w:numPr>
          <w:ilvl w:val="0"/>
          <w:numId w:val="22"/>
        </w:numPr>
        <w:rPr>
          <w:sz w:val="32"/>
          <w:szCs w:val="32"/>
        </w:rPr>
      </w:pPr>
      <w:r>
        <w:rPr>
          <w:sz w:val="32"/>
          <w:szCs w:val="32"/>
        </w:rPr>
        <w:t>Wprowadzenie teoretyczne</w:t>
      </w:r>
    </w:p>
    <w:p w14:paraId="67003D1D" w14:textId="05848382" w:rsidR="00B748E0" w:rsidRDefault="00B748E0" w:rsidP="00B748E0">
      <w:pPr>
        <w:pStyle w:val="Tytupodrozdziau"/>
        <w:numPr>
          <w:ilvl w:val="1"/>
          <w:numId w:val="22"/>
        </w:numPr>
        <w:rPr>
          <w:sz w:val="32"/>
          <w:szCs w:val="32"/>
        </w:rPr>
      </w:pPr>
      <w:r>
        <w:rPr>
          <w:sz w:val="32"/>
          <w:szCs w:val="32"/>
        </w:rPr>
        <w:t>Definicja szeregów czasowych</w:t>
      </w:r>
    </w:p>
    <w:p w14:paraId="5F7AC15C" w14:textId="50FAFF4B" w:rsidR="00B748E0" w:rsidRDefault="00B748E0" w:rsidP="00B748E0">
      <w:pPr>
        <w:pStyle w:val="Tytupodrozdziau"/>
        <w:numPr>
          <w:ilvl w:val="1"/>
          <w:numId w:val="22"/>
        </w:numPr>
        <w:rPr>
          <w:sz w:val="32"/>
          <w:szCs w:val="32"/>
        </w:rPr>
      </w:pPr>
      <w:r>
        <w:rPr>
          <w:sz w:val="32"/>
          <w:szCs w:val="32"/>
        </w:rPr>
        <w:t xml:space="preserve">Model ARIMA </w:t>
      </w:r>
    </w:p>
    <w:p w14:paraId="559417CC" w14:textId="1A8B261F" w:rsidR="00B748E0" w:rsidRDefault="00B748E0" w:rsidP="00B748E0">
      <w:pPr>
        <w:pStyle w:val="Tytupodrozdziau"/>
        <w:numPr>
          <w:ilvl w:val="0"/>
          <w:numId w:val="22"/>
        </w:numPr>
        <w:rPr>
          <w:sz w:val="32"/>
          <w:szCs w:val="32"/>
        </w:rPr>
      </w:pPr>
      <w:r>
        <w:rPr>
          <w:sz w:val="32"/>
          <w:szCs w:val="32"/>
        </w:rPr>
        <w:t>Analiza wybranych szeregów czasowych metodami klasycznymi</w:t>
      </w:r>
    </w:p>
    <w:p w14:paraId="0D08B511" w14:textId="0432EA8C" w:rsidR="00B748E0" w:rsidRDefault="00B748E0" w:rsidP="00B748E0">
      <w:pPr>
        <w:pStyle w:val="Tytupodrozdziau"/>
        <w:numPr>
          <w:ilvl w:val="1"/>
          <w:numId w:val="22"/>
        </w:numPr>
        <w:rPr>
          <w:sz w:val="32"/>
          <w:szCs w:val="32"/>
        </w:rPr>
      </w:pPr>
      <w:r>
        <w:rPr>
          <w:sz w:val="32"/>
          <w:szCs w:val="32"/>
        </w:rPr>
        <w:t>Analiza – opis, wykresy, zakres zmienności</w:t>
      </w:r>
    </w:p>
    <w:p w14:paraId="6DA69344" w14:textId="1CFABE77" w:rsidR="00B748E0" w:rsidRPr="00894476" w:rsidRDefault="00B748E0" w:rsidP="00B748E0">
      <w:pPr>
        <w:pStyle w:val="Tytupodrozdziau"/>
        <w:numPr>
          <w:ilvl w:val="1"/>
          <w:numId w:val="22"/>
        </w:numPr>
        <w:rPr>
          <w:sz w:val="32"/>
          <w:szCs w:val="32"/>
        </w:rPr>
      </w:pPr>
      <w:r>
        <w:rPr>
          <w:sz w:val="32"/>
          <w:szCs w:val="32"/>
        </w:rPr>
        <w:t>Dobór modelu</w:t>
      </w:r>
    </w:p>
    <w:p w14:paraId="2A5DA3D1" w14:textId="1A941C11" w:rsidR="002B545B" w:rsidRDefault="00B748E0" w:rsidP="00B748E0">
      <w:pPr>
        <w:pStyle w:val="Tytupodrozdziau"/>
        <w:numPr>
          <w:ilvl w:val="0"/>
          <w:numId w:val="22"/>
        </w:numPr>
        <w:rPr>
          <w:sz w:val="32"/>
          <w:szCs w:val="32"/>
        </w:rPr>
      </w:pPr>
      <w:r>
        <w:rPr>
          <w:sz w:val="32"/>
          <w:szCs w:val="32"/>
        </w:rPr>
        <w:t>Metody uczenia maszynowego dla szeregów czasowych</w:t>
      </w:r>
    </w:p>
    <w:p w14:paraId="72759411" w14:textId="5717A9B5" w:rsidR="00B748E0" w:rsidRDefault="00B748E0" w:rsidP="00B748E0">
      <w:pPr>
        <w:pStyle w:val="Tytupodrozdziau"/>
        <w:ind w:left="360" w:firstLine="0"/>
        <w:rPr>
          <w:sz w:val="32"/>
          <w:szCs w:val="32"/>
        </w:rPr>
      </w:pPr>
      <w:r>
        <w:rPr>
          <w:sz w:val="32"/>
          <w:szCs w:val="32"/>
        </w:rPr>
        <w:t>4.1 Model RNN</w:t>
      </w:r>
    </w:p>
    <w:p w14:paraId="46372EAF" w14:textId="21873CB9" w:rsidR="00B748E0" w:rsidRDefault="00B748E0" w:rsidP="00B748E0">
      <w:pPr>
        <w:pStyle w:val="Tytupodrozdziau"/>
        <w:ind w:left="360" w:firstLine="0"/>
        <w:rPr>
          <w:sz w:val="32"/>
          <w:szCs w:val="32"/>
        </w:rPr>
      </w:pPr>
      <w:r>
        <w:rPr>
          <w:sz w:val="32"/>
          <w:szCs w:val="32"/>
        </w:rPr>
        <w:t>4.2 Model LSTM</w:t>
      </w:r>
    </w:p>
    <w:p w14:paraId="4587F315" w14:textId="00F3D6C5" w:rsidR="00B748E0" w:rsidRDefault="00B748E0" w:rsidP="00B748E0">
      <w:pPr>
        <w:pStyle w:val="Tytupodrozdziau"/>
        <w:numPr>
          <w:ilvl w:val="0"/>
          <w:numId w:val="22"/>
        </w:numPr>
        <w:rPr>
          <w:sz w:val="32"/>
          <w:szCs w:val="32"/>
        </w:rPr>
      </w:pPr>
      <w:r>
        <w:rPr>
          <w:sz w:val="32"/>
          <w:szCs w:val="32"/>
        </w:rPr>
        <w:t>Prognozowanie szeregów czasowych</w:t>
      </w:r>
    </w:p>
    <w:p w14:paraId="13A07C55" w14:textId="0CEDA738" w:rsidR="005B48BE" w:rsidRDefault="005B48BE" w:rsidP="005B48BE">
      <w:pPr>
        <w:pStyle w:val="Tytupodrozdziau"/>
        <w:ind w:left="360" w:firstLine="0"/>
        <w:rPr>
          <w:sz w:val="32"/>
          <w:szCs w:val="32"/>
        </w:rPr>
      </w:pPr>
      <w:r>
        <w:rPr>
          <w:sz w:val="32"/>
          <w:szCs w:val="32"/>
        </w:rPr>
        <w:t>5.1 Prognozowanie metodą ARIMA</w:t>
      </w:r>
    </w:p>
    <w:p w14:paraId="2734D17D" w14:textId="24506AC8" w:rsidR="005B48BE" w:rsidRDefault="005B48BE" w:rsidP="005B48BE">
      <w:pPr>
        <w:pStyle w:val="Tytupodrozdziau"/>
        <w:ind w:left="360" w:firstLine="0"/>
        <w:rPr>
          <w:sz w:val="32"/>
          <w:szCs w:val="32"/>
        </w:rPr>
      </w:pPr>
      <w:r>
        <w:rPr>
          <w:sz w:val="32"/>
          <w:szCs w:val="32"/>
        </w:rPr>
        <w:t>5.2 Prognozowanie metodą LSTM</w:t>
      </w:r>
    </w:p>
    <w:p w14:paraId="63CE10E0" w14:textId="1E1D2C22" w:rsidR="005B48BE" w:rsidRDefault="005B48BE" w:rsidP="005B48BE">
      <w:pPr>
        <w:pStyle w:val="Tytupodrozdziau"/>
        <w:ind w:left="360" w:firstLine="0"/>
        <w:rPr>
          <w:sz w:val="32"/>
          <w:szCs w:val="32"/>
        </w:rPr>
      </w:pPr>
      <w:r>
        <w:rPr>
          <w:sz w:val="32"/>
          <w:szCs w:val="32"/>
        </w:rPr>
        <w:t>5.3 Porównanie</w:t>
      </w:r>
    </w:p>
    <w:p w14:paraId="656243D1" w14:textId="396A21F5" w:rsidR="002B545B" w:rsidRPr="00894476" w:rsidRDefault="005B48BE" w:rsidP="00F722C3">
      <w:pPr>
        <w:pStyle w:val="Tytupodrozdziau"/>
        <w:ind w:left="360" w:firstLine="0"/>
        <w:rPr>
          <w:sz w:val="32"/>
          <w:szCs w:val="32"/>
        </w:rPr>
      </w:pPr>
      <w:r>
        <w:rPr>
          <w:sz w:val="32"/>
          <w:szCs w:val="32"/>
        </w:rPr>
        <w:t>Podsumowanie</w:t>
      </w:r>
    </w:p>
    <w:p w14:paraId="78C6A273" w14:textId="008198E5" w:rsidR="005B48BE" w:rsidRDefault="005B48BE" w:rsidP="00F722C3">
      <w:pPr>
        <w:pStyle w:val="Tytupodrozdziau"/>
        <w:ind w:left="360" w:firstLine="0"/>
        <w:rPr>
          <w:sz w:val="32"/>
          <w:szCs w:val="32"/>
        </w:rPr>
      </w:pPr>
      <w:r>
        <w:rPr>
          <w:sz w:val="32"/>
          <w:szCs w:val="32"/>
        </w:rPr>
        <w:t>Bibliografia</w:t>
      </w:r>
    </w:p>
    <w:p w14:paraId="51A8F2A4" w14:textId="6BE6BE4E" w:rsidR="005B48BE" w:rsidRDefault="005B48BE" w:rsidP="00F722C3">
      <w:pPr>
        <w:pStyle w:val="Tytupodrozdziau"/>
        <w:ind w:left="360" w:firstLine="0"/>
        <w:rPr>
          <w:sz w:val="32"/>
          <w:szCs w:val="32"/>
        </w:rPr>
      </w:pPr>
      <w:r>
        <w:rPr>
          <w:sz w:val="32"/>
          <w:szCs w:val="32"/>
        </w:rPr>
        <w:lastRenderedPageBreak/>
        <w:t>Dodatek</w:t>
      </w:r>
    </w:p>
    <w:p w14:paraId="06D34177" w14:textId="77777777" w:rsidR="005B48BE" w:rsidRDefault="005B48BE">
      <w:pPr>
        <w:rPr>
          <w:b/>
          <w:color w:val="000000" w:themeColor="text1"/>
          <w:sz w:val="32"/>
          <w:szCs w:val="32"/>
        </w:rPr>
      </w:pPr>
      <w:r>
        <w:rPr>
          <w:sz w:val="32"/>
          <w:szCs w:val="32"/>
        </w:rPr>
        <w:br w:type="page"/>
      </w:r>
    </w:p>
    <w:p w14:paraId="5AA53ED6" w14:textId="0D558FDB" w:rsidR="00A31A6E" w:rsidRDefault="00A31A6E" w:rsidP="00A31A6E">
      <w:pPr>
        <w:pStyle w:val="Nagwek1"/>
        <w:numPr>
          <w:ilvl w:val="0"/>
          <w:numId w:val="25"/>
        </w:numPr>
      </w:pPr>
      <w:bookmarkStart w:id="0" w:name="_Toc182556548"/>
      <w:r>
        <w:lastRenderedPageBreak/>
        <w:t>Wstęp</w:t>
      </w:r>
      <w:bookmarkEnd w:id="0"/>
    </w:p>
    <w:p w14:paraId="02BE0338" w14:textId="1AFC430E" w:rsidR="0076500C" w:rsidRDefault="0076500C" w:rsidP="00A31A6E">
      <w:pPr>
        <w:pStyle w:val="Tekstakapitu"/>
        <w:ind w:left="709" w:firstLine="0"/>
      </w:pPr>
      <w:r w:rsidRPr="00DF6D86">
        <w:t xml:space="preserve">Tekst </w:t>
      </w:r>
      <w:r w:rsidR="009C396F" w:rsidRPr="00DF6D86">
        <w:t>akapitu</w:t>
      </w:r>
      <w:r w:rsidR="00AB0B4F" w:rsidRPr="00DF6D86">
        <w:t>.</w:t>
      </w:r>
    </w:p>
    <w:p w14:paraId="4E8E1A24" w14:textId="77777777" w:rsidR="00286299" w:rsidRPr="00DF6D86" w:rsidRDefault="00286299" w:rsidP="00DF6D86">
      <w:pPr>
        <w:pStyle w:val="Tekstakapitu"/>
      </w:pPr>
      <w:r>
        <w:t>Tekst akapitu.</w:t>
      </w:r>
    </w:p>
    <w:p w14:paraId="3C8DA3A8" w14:textId="51ADFD1C" w:rsidR="00BD127D" w:rsidRPr="0047022B" w:rsidRDefault="00B050C5" w:rsidP="00A31A6E">
      <w:pPr>
        <w:pStyle w:val="Nagwek2"/>
      </w:pPr>
      <w:bookmarkStart w:id="1" w:name="_Toc182556549"/>
      <w:r>
        <w:t>Cel pracy</w:t>
      </w:r>
      <w:bookmarkEnd w:id="1"/>
    </w:p>
    <w:p w14:paraId="57CA3609" w14:textId="2F421CD3" w:rsidR="00286299" w:rsidRDefault="00B050C5" w:rsidP="00286299">
      <w:pPr>
        <w:pStyle w:val="Tekstakapitu"/>
      </w:pPr>
      <w:r w:rsidRPr="00B050C5">
        <w:t>Celem niniejszej pracy inżynierskiej jest zbadanie i porównanie skuteczności metod analizy szeregów czasowych</w:t>
      </w:r>
      <w:r w:rsidR="00F722C3">
        <w:t>:</w:t>
      </w:r>
      <w:r w:rsidRPr="00B050C5">
        <w:t xml:space="preserve"> </w:t>
      </w:r>
      <w:r w:rsidR="00F722C3">
        <w:t>metod klasycznych</w:t>
      </w:r>
      <w:r w:rsidRPr="00B050C5">
        <w:t xml:space="preserve"> oraz metod opartych na uczeniu maszynowym, ze szczególnym uwzględnieniem modeli LSTM</w:t>
      </w:r>
      <w:r w:rsidR="00A31A6E">
        <w:t xml:space="preserve">. </w:t>
      </w:r>
      <w:r w:rsidRPr="00B050C5">
        <w:t xml:space="preserve">Głównym celem </w:t>
      </w:r>
      <w:r w:rsidR="00F722C3">
        <w:t xml:space="preserve">pracy </w:t>
      </w:r>
      <w:r w:rsidRPr="00B050C5">
        <w:t>jest zastosowanie tych modeli do prognozowania szeregów czasowych oraz ocena ich przydatności w różnych scenariuszach analizy danych czasowych.</w:t>
      </w:r>
    </w:p>
    <w:p w14:paraId="556799DE" w14:textId="1AD3F8C3" w:rsidR="00B050C5" w:rsidRDefault="00B050C5" w:rsidP="00A31A6E">
      <w:pPr>
        <w:pStyle w:val="Nagwek2"/>
      </w:pPr>
      <w:bookmarkStart w:id="2" w:name="_Toc182556550"/>
      <w:r>
        <w:t>Zakres pracy</w:t>
      </w:r>
      <w:bookmarkEnd w:id="2"/>
    </w:p>
    <w:p w14:paraId="6191689C" w14:textId="77777777" w:rsidR="00F722C3" w:rsidRPr="00F722C3" w:rsidRDefault="00F722C3" w:rsidP="00F722C3">
      <w:pPr>
        <w:pStyle w:val="Tekstakapitu"/>
        <w:ind w:firstLine="426"/>
        <w:rPr>
          <w:color w:val="auto"/>
        </w:rPr>
      </w:pPr>
      <w:r w:rsidRPr="00F722C3">
        <w:rPr>
          <w:color w:val="auto"/>
        </w:rPr>
        <w:t>W pierwszym rozdziale pracy podane zostaną najważniejsze pojęcia z zakresu modelowania i predykcji szeregów czasowych. Rozdział drugi poświęcony zostanie analizie własności i modelowaniu wybranych szeregów czasowych, z zastosowaniem metod klasycznych. W rozdziale trzecim podane zostaną podstawowe pojęcia i metody uczenia maszynowego (w tym modele RNN i LSTM), stosowane w analizie szeregów czasowych. Porównanie wybranych metod prognozowania szeregów czasowych pod kątem ich skuteczności, wraz z wnioskami dotyczącymi przydatności poszczególnych modeli w różnych scenariuszach analizy szeregów czasowych, będą zawarte w ostatnim rozdziale pracy. W podsumowaniu zawarte będą sugestie dotyczące dalszych badań oraz potencjalnych zastosowań praktycznych uzyskanych wyników.</w:t>
      </w:r>
    </w:p>
    <w:p w14:paraId="340A1F29" w14:textId="038614D3" w:rsidR="00B050C5" w:rsidRPr="00B050C5" w:rsidRDefault="00B050C5" w:rsidP="00B050C5">
      <w:pPr>
        <w:pStyle w:val="Tekstakapitu"/>
      </w:pPr>
      <w:r w:rsidRPr="00B050C5">
        <w:t>Praca będzie opierać się głównie na analizie literatury naukowej oraz eksperymentach przeprowadzonych na rzeczywistych danych, co umożliwi kompleksowe zbadanie tematu oraz wyciągnięcie trafnych wniosków dotyczących analizy szeregów czasowych za pomocą metod klasycznych i uczenia maszynowego.</w:t>
      </w:r>
    </w:p>
    <w:p w14:paraId="10467113" w14:textId="77777777" w:rsidR="00B050C5" w:rsidRDefault="00B050C5" w:rsidP="00286299">
      <w:pPr>
        <w:pStyle w:val="Tekstakapitu"/>
      </w:pPr>
    </w:p>
    <w:p w14:paraId="0D58A7A7" w14:textId="5ECB6316" w:rsidR="005B48BE" w:rsidRDefault="00AF6DFD" w:rsidP="00A31A6E">
      <w:pPr>
        <w:pStyle w:val="Nagwek1"/>
      </w:pPr>
      <w:bookmarkStart w:id="3" w:name="_Toc182556551"/>
      <w:r>
        <w:t>1</w:t>
      </w:r>
      <w:r w:rsidR="00963A7E">
        <w:t xml:space="preserve">. </w:t>
      </w:r>
      <w:r w:rsidR="005B48BE">
        <w:t>Wprowadzenie teoretyczne</w:t>
      </w:r>
      <w:bookmarkEnd w:id="3"/>
    </w:p>
    <w:p w14:paraId="535198E9" w14:textId="77777777" w:rsidR="00AF6DFD" w:rsidRPr="00B97F3E" w:rsidRDefault="00AF6DFD" w:rsidP="00AF6DFD">
      <w:pPr>
        <w:pStyle w:val="Tekstakapitu"/>
        <w:spacing w:after="0"/>
        <w:rPr>
          <w:color w:val="FF0000"/>
        </w:rPr>
      </w:pPr>
      <w:r w:rsidRPr="00B97F3E">
        <w:rPr>
          <w:color w:val="FF0000"/>
        </w:rPr>
        <w:t>Dodać: (trend, sezonowość, proces stochastyczny, biały szum, def. Parametry, szereg czasowy – parametry, wykresy i rysunki obrazujące szereg czasowy</w:t>
      </w:r>
      <w:r>
        <w:rPr>
          <w:color w:val="FF0000"/>
        </w:rPr>
        <w:t>, poprawić wzory</w:t>
      </w:r>
      <w:r w:rsidRPr="00B97F3E">
        <w:rPr>
          <w:color w:val="FF0000"/>
        </w:rPr>
        <w:t>)</w:t>
      </w:r>
    </w:p>
    <w:p w14:paraId="7C640CAA" w14:textId="77777777" w:rsidR="00AF6DFD" w:rsidRPr="00AF6DFD" w:rsidRDefault="00AF6DFD" w:rsidP="00AF6DFD">
      <w:pPr>
        <w:pStyle w:val="Tekstakapitu"/>
        <w:ind w:firstLine="426"/>
        <w:rPr>
          <w:color w:val="auto"/>
        </w:rPr>
      </w:pPr>
      <w:r w:rsidRPr="00AF6DFD">
        <w:rPr>
          <w:color w:val="auto"/>
        </w:rPr>
        <w:t>Wprowadzenie teoretyczne ma na celu przybliżenie podstawowych pojęć związanych z szeregami czasowymi oraz zaprezentowanie jednego z najczęściej wykorzystywanych modeli do ich analizy – modelu ARIMA. Zrozumienie tych pojęć oraz metodologii jest kluczowe do poprawnej analizy i prognozowania szeregów czasowych.</w:t>
      </w:r>
    </w:p>
    <w:p w14:paraId="2546D6C9" w14:textId="77777777" w:rsidR="00AF6DFD" w:rsidRPr="00AF6DFD" w:rsidRDefault="00AF6DFD" w:rsidP="00AF6DFD">
      <w:pPr>
        <w:pStyle w:val="Tytupodrozdziau"/>
        <w:rPr>
          <w:color w:val="auto"/>
          <w:sz w:val="24"/>
        </w:rPr>
      </w:pPr>
      <w:r w:rsidRPr="00AF6DFD">
        <w:rPr>
          <w:color w:val="auto"/>
          <w:sz w:val="24"/>
        </w:rPr>
        <w:t>2.1  Definicja i własności szeregów czasowych</w:t>
      </w:r>
    </w:p>
    <w:p w14:paraId="29AAAEC5" w14:textId="77777777" w:rsidR="00AF6DFD" w:rsidRPr="00AF6DFD" w:rsidRDefault="00AF6DFD" w:rsidP="00AF6DFD">
      <w:pPr>
        <w:pStyle w:val="Tekstakapitu"/>
        <w:ind w:firstLine="426"/>
        <w:rPr>
          <w:color w:val="auto"/>
        </w:rPr>
      </w:pPr>
      <w:r w:rsidRPr="00AF6DFD">
        <w:rPr>
          <w:color w:val="auto"/>
        </w:rPr>
        <w:lastRenderedPageBreak/>
        <w:t xml:space="preserve">Szereg czasowy (ang. </w:t>
      </w:r>
      <w:proofErr w:type="spellStart"/>
      <w:r w:rsidRPr="00AF6DFD">
        <w:rPr>
          <w:i/>
          <w:iCs/>
          <w:color w:val="auto"/>
        </w:rPr>
        <w:t>time</w:t>
      </w:r>
      <w:proofErr w:type="spellEnd"/>
      <w:r w:rsidRPr="00AF6DFD">
        <w:rPr>
          <w:i/>
          <w:iCs/>
          <w:color w:val="auto"/>
        </w:rPr>
        <w:t xml:space="preserve"> </w:t>
      </w:r>
      <w:proofErr w:type="spellStart"/>
      <w:r w:rsidRPr="00AF6DFD">
        <w:rPr>
          <w:i/>
          <w:iCs/>
          <w:color w:val="auto"/>
        </w:rPr>
        <w:t>series</w:t>
      </w:r>
      <w:proofErr w:type="spellEnd"/>
      <w:r w:rsidRPr="00AF6DFD">
        <w:rPr>
          <w:color w:val="auto"/>
        </w:rPr>
        <w:t>) to sekwencja danych gromadzonych w równych odstępach czasu, np. dziennie, miesięcznie, rocznie. Każda obserwacja w szeregu czasowym składa się z dwóch elementów: momentu w czasie, do którego się odnosi, oraz wartości zmiennej mierzonej w tym momencie. Przy czym, kolejność obserwacji ma istotne znaczenie. Przykładami szeregów czasowych mogą być kursy walut, wartości indeksów giełdowych, liczba sprzedanych produktów w danym okresie, czy zmiany temperatury w ciągu roku.</w:t>
      </w:r>
    </w:p>
    <w:p w14:paraId="13FF7590" w14:textId="77777777" w:rsidR="00AF6DFD" w:rsidRPr="00AF6DFD" w:rsidRDefault="00AF6DFD" w:rsidP="00AF6DFD">
      <w:pPr>
        <w:pStyle w:val="Tekstakapitu"/>
        <w:ind w:firstLine="426"/>
        <w:rPr>
          <w:color w:val="auto"/>
        </w:rPr>
      </w:pPr>
      <w:r w:rsidRPr="00AF6DFD">
        <w:rPr>
          <w:color w:val="auto"/>
        </w:rPr>
        <w:t>W praktyce, analiza szeregów czasowych ma na celu identyfikację struktury danych, wyodrębnienie trendów, sezonowości oraz innych wzorców, a także prognozowanie przyszłych wartości na podstawie dostępnych danych historycznych, czym będziemy się zajmować w tej pracy.</w:t>
      </w:r>
    </w:p>
    <w:p w14:paraId="4A4DDF6B" w14:textId="77777777" w:rsidR="00AF6DFD" w:rsidRPr="00AF6DFD" w:rsidRDefault="00AF6DFD" w:rsidP="00AF6DFD">
      <w:pPr>
        <w:pStyle w:val="Tekstakapitu"/>
        <w:ind w:firstLine="426"/>
        <w:rPr>
          <w:color w:val="auto"/>
          <w:sz w:val="12"/>
        </w:rPr>
      </w:pPr>
    </w:p>
    <w:p w14:paraId="2880D800" w14:textId="77777777" w:rsidR="00AF6DFD" w:rsidRPr="00AF6DFD" w:rsidRDefault="00AF6DFD" w:rsidP="00AF6DFD">
      <w:pPr>
        <w:pStyle w:val="Tekstakapitu"/>
        <w:ind w:firstLine="426"/>
        <w:rPr>
          <w:b/>
          <w:i/>
          <w:color w:val="auto"/>
        </w:rPr>
      </w:pPr>
      <w:r w:rsidRPr="00AF6DFD">
        <w:rPr>
          <w:b/>
          <w:i/>
          <w:color w:val="auto"/>
        </w:rPr>
        <w:t>Stacjonarność szeregu czasowego</w:t>
      </w:r>
    </w:p>
    <w:p w14:paraId="71EB4074" w14:textId="77777777" w:rsidR="00AF6DFD" w:rsidRDefault="00AF6DFD" w:rsidP="00AF6DFD">
      <w:pPr>
        <w:pStyle w:val="Tekstakapitu"/>
        <w:ind w:firstLine="426"/>
        <w:rPr>
          <w:b/>
          <w:color w:val="FF0000"/>
        </w:rPr>
      </w:pPr>
      <w:r w:rsidRPr="00AF6DFD">
        <w:rPr>
          <w:color w:val="auto"/>
        </w:rPr>
        <w:t xml:space="preserve">Szeregi czasowe mogą być stacjonarne lub niestacjonarne. Szereg stacjonarny charakteryzuje się stałą średnią, wariancją i autokorelacją w czasie, natomiast szereg niestacjonarny może zawierać zmieniające się średnie, wariancje lub inne nieliniowe zależności. Aby skutecznie analizować szeregi czasowe i budować modele prognostyczne, często stosuje się metody przekształcania niestacjonarnych szeregów na stacjonarne. </w:t>
      </w:r>
      <w:r w:rsidRPr="005B218D">
        <w:rPr>
          <w:b/>
          <w:color w:val="FF0000"/>
        </w:rPr>
        <w:t xml:space="preserve">Proszę wymienić i </w:t>
      </w:r>
      <w:r>
        <w:rPr>
          <w:b/>
          <w:color w:val="FF0000"/>
        </w:rPr>
        <w:t xml:space="preserve">bardziej szczegółowo </w:t>
      </w:r>
      <w:r w:rsidRPr="005B218D">
        <w:rPr>
          <w:b/>
          <w:color w:val="FF0000"/>
        </w:rPr>
        <w:t>omówić kilka z tych metod</w:t>
      </w:r>
    </w:p>
    <w:p w14:paraId="691494C7" w14:textId="77777777" w:rsidR="00AF6DFD" w:rsidRPr="005B3A80" w:rsidRDefault="00AF6DFD" w:rsidP="00AF6DFD">
      <w:pPr>
        <w:pStyle w:val="Tekstakapitu"/>
        <w:ind w:firstLine="426"/>
        <w:rPr>
          <w:b/>
          <w:color w:val="FF0000"/>
          <w:sz w:val="12"/>
        </w:rPr>
      </w:pPr>
    </w:p>
    <w:p w14:paraId="559C9333" w14:textId="77777777" w:rsidR="00AF6DFD" w:rsidRPr="00AF6DFD" w:rsidRDefault="00AF6DFD" w:rsidP="00AF6DFD">
      <w:pPr>
        <w:pStyle w:val="Tekstakapitu"/>
        <w:ind w:firstLine="426"/>
        <w:rPr>
          <w:b/>
          <w:i/>
          <w:color w:val="auto"/>
        </w:rPr>
      </w:pPr>
      <w:r w:rsidRPr="00AF6DFD">
        <w:rPr>
          <w:b/>
          <w:i/>
          <w:color w:val="auto"/>
        </w:rPr>
        <w:t>Trend i sezonowość</w:t>
      </w:r>
    </w:p>
    <w:p w14:paraId="72C7DD7F" w14:textId="77777777" w:rsidR="00AF6DFD" w:rsidRDefault="00AF6DFD" w:rsidP="00AF6DFD">
      <w:pPr>
        <w:pStyle w:val="Tekstakapitu"/>
        <w:ind w:firstLine="426"/>
        <w:rPr>
          <w:b/>
          <w:color w:val="FF0000"/>
        </w:rPr>
      </w:pPr>
      <w:r w:rsidRPr="005B218D">
        <w:rPr>
          <w:b/>
          <w:color w:val="FF0000"/>
        </w:rPr>
        <w:t>Zamiast podrozdziałów w podrozdziale w taki sposób proszę odnosić się do innych charakterystyk szeregów czasowych, które będzie Pani opisywać (czyli biały szum, itp.)</w:t>
      </w:r>
    </w:p>
    <w:p w14:paraId="78894665" w14:textId="77777777" w:rsidR="00AF6DFD" w:rsidRPr="00AF6DFD" w:rsidRDefault="00AF6DFD" w:rsidP="00AF6DFD">
      <w:pPr>
        <w:pStyle w:val="Tekstakapitu"/>
        <w:ind w:firstLine="426"/>
        <w:rPr>
          <w:b/>
          <w:i/>
          <w:color w:val="auto"/>
        </w:rPr>
      </w:pPr>
      <w:r w:rsidRPr="00AF6DFD">
        <w:rPr>
          <w:b/>
          <w:i/>
          <w:color w:val="auto"/>
        </w:rPr>
        <w:t>Różnicowanie niestacjonarnego szeregu czasowego</w:t>
      </w:r>
    </w:p>
    <w:p w14:paraId="455E9B3C" w14:textId="77777777" w:rsidR="00AF6DFD" w:rsidRPr="00AF6DFD" w:rsidRDefault="00AF6DFD" w:rsidP="00AF6DFD">
      <w:pPr>
        <w:pStyle w:val="Tekstakapitu"/>
        <w:ind w:firstLine="426"/>
        <w:rPr>
          <w:color w:val="auto"/>
        </w:rPr>
      </w:pPr>
      <w:r w:rsidRPr="00AF6DFD">
        <w:rPr>
          <w:color w:val="auto"/>
        </w:rPr>
        <w:t xml:space="preserve">Różnicowanie służy do przekształcania niestacjonarnych szeregów czasowych </w:t>
      </w:r>
      <w:r w:rsidRPr="00AF6DFD">
        <w:rPr>
          <w:color w:val="auto"/>
        </w:rPr>
        <w:br/>
        <w:t>w szeregi stacjonarne. Proces ten eliminuje trend i sezonowość, co ułatwia modelowanie fluktuacji w krótszych okresach.</w:t>
      </w:r>
    </w:p>
    <w:p w14:paraId="59762117" w14:textId="77777777" w:rsidR="00AF6DFD" w:rsidRDefault="00AF6DFD" w:rsidP="00AF6DFD">
      <w:pPr>
        <w:pStyle w:val="Tekstakapitu"/>
        <w:ind w:firstLine="426"/>
        <w:rPr>
          <w:color w:val="auto"/>
        </w:rPr>
      </w:pPr>
      <w:r w:rsidRPr="00AF6DFD">
        <w:rPr>
          <w:color w:val="auto"/>
        </w:rPr>
        <w:t>Proces różnicowania polega na obliczeniu różnicy między kolejnymi obserwacjami:</w:t>
      </w:r>
    </w:p>
    <w:p w14:paraId="417C951A" w14:textId="6244535B" w:rsidR="00AF6DFD" w:rsidRPr="00AF6DFD" w:rsidRDefault="00000000" w:rsidP="00AF6DFD">
      <w:pPr>
        <w:pStyle w:val="Tekstakapitu"/>
        <w:ind w:firstLine="426"/>
        <w:rPr>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t-1</m:t>
              </m:r>
            </m:sub>
          </m:sSub>
        </m:oMath>
      </m:oMathPara>
    </w:p>
    <w:p w14:paraId="70619DF1" w14:textId="77777777" w:rsidR="00AF6DFD" w:rsidRPr="00680BD5" w:rsidRDefault="00AF6DFD" w:rsidP="00AF6DFD">
      <w:pPr>
        <w:pStyle w:val="Tekstakapitu"/>
        <w:ind w:firstLine="0"/>
        <w:rPr>
          <w:b/>
          <w:color w:val="FF0000"/>
        </w:rPr>
      </w:pPr>
      <w:r w:rsidRPr="00680BD5">
        <w:rPr>
          <w:b/>
          <w:color w:val="FF0000"/>
        </w:rPr>
        <w:t xml:space="preserve">(Różnicowanie będzie Pani wykonywać podczas analizy szeregów czasowych, także być może tutaj będzie trzeba coś więcej dopisać) </w:t>
      </w:r>
    </w:p>
    <w:p w14:paraId="6BF525C7" w14:textId="77777777" w:rsidR="00AF6DFD" w:rsidRPr="005B218D" w:rsidRDefault="00AF6DFD" w:rsidP="00AF6DFD">
      <w:pPr>
        <w:pStyle w:val="Tytupodrozdziau"/>
        <w:ind w:left="0" w:firstLine="0"/>
        <w:rPr>
          <w:sz w:val="24"/>
        </w:rPr>
      </w:pPr>
      <w:r w:rsidRPr="005B218D">
        <w:rPr>
          <w:sz w:val="24"/>
        </w:rPr>
        <w:t xml:space="preserve">2.2 </w:t>
      </w:r>
      <w:r>
        <w:rPr>
          <w:sz w:val="24"/>
        </w:rPr>
        <w:t xml:space="preserve"> </w:t>
      </w:r>
      <w:r w:rsidRPr="005B218D">
        <w:rPr>
          <w:sz w:val="24"/>
        </w:rPr>
        <w:t xml:space="preserve">Model ARIMA </w:t>
      </w:r>
    </w:p>
    <w:p w14:paraId="36B72D9E" w14:textId="77777777" w:rsidR="00AF6DFD" w:rsidRDefault="00AF6DFD" w:rsidP="00AF6DFD">
      <w:pPr>
        <w:pStyle w:val="Tekstakapitu"/>
        <w:ind w:firstLine="426"/>
      </w:pPr>
      <w:r w:rsidRPr="008E6BD7">
        <w:rPr>
          <w:lang w:val="en-US"/>
        </w:rPr>
        <w:t xml:space="preserve">Model ARIMA (ang. </w:t>
      </w:r>
      <w:proofErr w:type="spellStart"/>
      <w:r w:rsidRPr="00963A7E">
        <w:rPr>
          <w:i/>
          <w:iCs/>
        </w:rPr>
        <w:t>AutoRegressive</w:t>
      </w:r>
      <w:proofErr w:type="spellEnd"/>
      <w:r w:rsidRPr="00963A7E">
        <w:rPr>
          <w:i/>
          <w:iCs/>
        </w:rPr>
        <w:t xml:space="preserve"> </w:t>
      </w:r>
      <w:proofErr w:type="spellStart"/>
      <w:r w:rsidRPr="00963A7E">
        <w:rPr>
          <w:i/>
          <w:iCs/>
        </w:rPr>
        <w:t>Integrated</w:t>
      </w:r>
      <w:proofErr w:type="spellEnd"/>
      <w:r w:rsidRPr="00963A7E">
        <w:rPr>
          <w:i/>
          <w:iCs/>
        </w:rPr>
        <w:t xml:space="preserve"> </w:t>
      </w:r>
      <w:proofErr w:type="spellStart"/>
      <w:r w:rsidRPr="00963A7E">
        <w:rPr>
          <w:i/>
          <w:iCs/>
        </w:rPr>
        <w:t>Moving</w:t>
      </w:r>
      <w:proofErr w:type="spellEnd"/>
      <w:r w:rsidRPr="00963A7E">
        <w:rPr>
          <w:i/>
          <w:iCs/>
        </w:rPr>
        <w:t xml:space="preserve"> </w:t>
      </w:r>
      <w:proofErr w:type="spellStart"/>
      <w:r w:rsidRPr="00963A7E">
        <w:rPr>
          <w:i/>
          <w:iCs/>
        </w:rPr>
        <w:t>Average</w:t>
      </w:r>
      <w:proofErr w:type="spellEnd"/>
      <w:r w:rsidRPr="00963A7E">
        <w:t xml:space="preserve">) to jeden </w:t>
      </w:r>
      <w:r>
        <w:br/>
      </w:r>
      <w:r w:rsidRPr="00963A7E">
        <w:t xml:space="preserve">z najpopularniejszych modeli stosowanych w analizie szeregów czasowych. Jest to model </w:t>
      </w:r>
      <w:r w:rsidRPr="00963A7E">
        <w:lastRenderedPageBreak/>
        <w:t>liniowy, który łączy trzy kluczowe elementy: autoregresję (AR), różnicowanie (I) i średnią ruchomą (MA).</w:t>
      </w:r>
    </w:p>
    <w:p w14:paraId="2C5DD6A6" w14:textId="77777777" w:rsidR="00AF6DFD" w:rsidRPr="005B3A80" w:rsidRDefault="00AF6DFD" w:rsidP="00AF6DFD">
      <w:pPr>
        <w:pStyle w:val="Tekstakapitu"/>
        <w:ind w:firstLine="426"/>
        <w:rPr>
          <w:sz w:val="12"/>
        </w:rPr>
      </w:pPr>
    </w:p>
    <w:p w14:paraId="27006663" w14:textId="77777777" w:rsidR="00AF6DFD" w:rsidRPr="00AF6DFD" w:rsidRDefault="00AF6DFD" w:rsidP="00AF6DFD">
      <w:pPr>
        <w:pStyle w:val="Tekstakapitu"/>
        <w:ind w:firstLine="426"/>
        <w:rPr>
          <w:b/>
          <w:i/>
          <w:color w:val="auto"/>
        </w:rPr>
      </w:pPr>
      <w:r w:rsidRPr="00AF6DFD">
        <w:rPr>
          <w:b/>
          <w:i/>
          <w:color w:val="auto"/>
        </w:rPr>
        <w:t>Model autoregresyjny AR(p)</w:t>
      </w:r>
    </w:p>
    <w:p w14:paraId="5564B3C3" w14:textId="77777777" w:rsidR="00AF6DFD" w:rsidRPr="00AF6DFD" w:rsidRDefault="00AF6DFD" w:rsidP="00AF6DFD">
      <w:pPr>
        <w:pStyle w:val="Tekstakapitu"/>
        <w:ind w:firstLine="426"/>
        <w:rPr>
          <w:color w:val="auto"/>
        </w:rPr>
      </w:pPr>
      <w:r w:rsidRPr="00AF6DFD">
        <w:rPr>
          <w:color w:val="auto"/>
        </w:rPr>
        <w:t xml:space="preserve">Autoregresja polega na przewidywaniu wartości zmiennej w danym momencie na podstawie wcześniejszych obserwacji tej samej zmiennej. Model </w:t>
      </w:r>
      <w:r w:rsidRPr="00AF6DFD">
        <w:rPr>
          <w:i/>
          <w:color w:val="auto"/>
        </w:rPr>
        <w:t>AR(p)</w:t>
      </w:r>
      <w:r w:rsidRPr="00AF6DFD">
        <w:rPr>
          <w:color w:val="auto"/>
        </w:rPr>
        <w:t xml:space="preserve">, gdzie parametr </w:t>
      </w:r>
      <w:r w:rsidRPr="00AF6DFD">
        <w:rPr>
          <w:i/>
          <w:color w:val="auto"/>
        </w:rPr>
        <w:t>p</w:t>
      </w:r>
      <w:r w:rsidRPr="00AF6DFD">
        <w:rPr>
          <w:color w:val="auto"/>
        </w:rPr>
        <w:t xml:space="preserve"> oznacza liczbę opóźnionych obserwacji (</w:t>
      </w:r>
      <w:proofErr w:type="spellStart"/>
      <w:r w:rsidRPr="00AF6DFD">
        <w:rPr>
          <w:color w:val="auto"/>
        </w:rPr>
        <w:t>lagów</w:t>
      </w:r>
      <w:proofErr w:type="spellEnd"/>
      <w:r w:rsidRPr="00AF6DFD">
        <w:rPr>
          <w:color w:val="auto"/>
        </w:rPr>
        <w:t xml:space="preserve">), zakłada, że wartość zmiennej zależy od jej wcześniejszych wartości: </w:t>
      </w:r>
    </w:p>
    <w:p w14:paraId="13512AD7" w14:textId="77777777" w:rsidR="00AF6DFD" w:rsidRPr="005B3A80" w:rsidRDefault="00AF6DFD" w:rsidP="00AF6DFD">
      <w:pPr>
        <w:pStyle w:val="Tekstakapitu"/>
        <w:ind w:firstLine="0"/>
        <w:rPr>
          <w:b/>
          <w:color w:val="FF0000"/>
        </w:rPr>
      </w:pPr>
      <w:r w:rsidRPr="005B3A80">
        <w:rPr>
          <w:b/>
          <w:color w:val="FF0000"/>
        </w:rPr>
        <w:t>(Proszę pisać równania w kreatorze równań, nie jako wstawione zdjęcia !</w:t>
      </w:r>
      <w:r>
        <w:rPr>
          <w:b/>
          <w:color w:val="FF0000"/>
        </w:rPr>
        <w:t xml:space="preserve"> Ewentualne poprawki/zmiany będzie wtedy można wstawić bez problemu</w:t>
      </w:r>
      <w:r w:rsidRPr="005B3A80">
        <w:rPr>
          <w:b/>
          <w:color w:val="FF0000"/>
        </w:rPr>
        <w:t>)</w:t>
      </w:r>
    </w:p>
    <w:p w14:paraId="2BE53C45" w14:textId="72EAB11A" w:rsidR="00AF6DFD" w:rsidRDefault="00AF6DFD" w:rsidP="00AF6DFD">
      <w:pPr>
        <w:pStyle w:val="Tekstakapitu"/>
      </w:pPr>
    </w:p>
    <w:p w14:paraId="74330060" w14:textId="5E8A8264"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m:oMathPara>
    </w:p>
    <w:p w14:paraId="7EECD1EA" w14:textId="712F7501" w:rsidR="00AF6DFD" w:rsidRDefault="00AF6DFD" w:rsidP="00AF6DFD">
      <w:pPr>
        <w:pStyle w:val="Tekstakapitu"/>
        <w:rPr>
          <w:rFonts w:eastAsiaTheme="minorEastAsia"/>
          <w:color w:val="auto"/>
        </w:rPr>
      </w:pPr>
      <w:r>
        <w:rPr>
          <w:rFonts w:eastAsiaTheme="minorEastAsia"/>
          <w:color w:val="auto"/>
        </w:rPr>
        <w:t>gdzie:</w:t>
      </w:r>
    </w:p>
    <w:p w14:paraId="133201F0" w14:textId="4608A171"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oMath>
      <w:r w:rsidR="00AF6DFD">
        <w:rPr>
          <w:rFonts w:eastAsiaTheme="minorEastAsia"/>
          <w:color w:val="auto"/>
        </w:rPr>
        <w:t>- wartość zmiennej w czasie t,</w:t>
      </w:r>
    </w:p>
    <w:p w14:paraId="5A2EDAB1" w14:textId="5F99D571"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sidR="00AF6DFD">
        <w:rPr>
          <w:rFonts w:eastAsiaTheme="minorEastAsia"/>
          <w:color w:val="auto"/>
        </w:rPr>
        <w:t>– współczynniki modelu,</w:t>
      </w:r>
    </w:p>
    <w:p w14:paraId="70EA3CC5" w14:textId="1C6F3FAE" w:rsidR="00AF6DFD" w:rsidRDefault="00000000"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sidR="00AF6DFD">
        <w:rPr>
          <w:rFonts w:eastAsiaTheme="minorEastAsia"/>
          <w:color w:val="auto"/>
        </w:rPr>
        <w:t xml:space="preserve"> – błąd losowy w czasie t.</w:t>
      </w:r>
    </w:p>
    <w:p w14:paraId="1445E575" w14:textId="77777777" w:rsidR="00AF6DFD" w:rsidRPr="00AF6DFD" w:rsidRDefault="00AF6DFD" w:rsidP="00AF6DFD">
      <w:pPr>
        <w:pStyle w:val="Tekstakapitu"/>
        <w:ind w:firstLine="426"/>
        <w:rPr>
          <w:b/>
          <w:i/>
          <w:color w:val="auto"/>
        </w:rPr>
      </w:pPr>
      <w:r w:rsidRPr="00AF6DFD">
        <w:rPr>
          <w:b/>
          <w:i/>
          <w:color w:val="auto"/>
        </w:rPr>
        <w:t>Model średniej ruchomej MA(q)</w:t>
      </w:r>
    </w:p>
    <w:p w14:paraId="58806A6E" w14:textId="77777777" w:rsidR="00AF6DFD" w:rsidRDefault="00AF6DFD" w:rsidP="00AF6DFD">
      <w:pPr>
        <w:pStyle w:val="Tekstakapitu"/>
        <w:ind w:firstLine="426"/>
      </w:pPr>
      <w:r>
        <w:t>Ś</w:t>
      </w:r>
      <w:r w:rsidRPr="00963A7E">
        <w:t xml:space="preserve">rednia ruchoma zakłada, że bieżąca wartość zmiennej jest kombinacją poprzednich błędów losowych. Model </w:t>
      </w:r>
      <w:r w:rsidRPr="009B2C0F">
        <w:rPr>
          <w:i/>
        </w:rPr>
        <w:t>MA(q)</w:t>
      </w:r>
      <w:r>
        <w:t xml:space="preserve">, gdzie </w:t>
      </w:r>
      <w:r w:rsidRPr="009B2C0F">
        <w:rPr>
          <w:i/>
        </w:rPr>
        <w:t>q</w:t>
      </w:r>
      <w:r w:rsidRPr="00963A7E">
        <w:t xml:space="preserve"> oznacza liczbę opóźnień błędów losowych, zakłada, że wartość zmiennej w danym momencie zależy od wcześniejszych błędów:</w:t>
      </w:r>
    </w:p>
    <w:p w14:paraId="67FD9A40" w14:textId="6E930A10"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t-p</m:t>
              </m:r>
            </m:sub>
          </m:sSub>
        </m:oMath>
      </m:oMathPara>
    </w:p>
    <w:p w14:paraId="0E67B596" w14:textId="68783EE6" w:rsidR="00AF6DFD" w:rsidRDefault="00AF6DFD" w:rsidP="00AF6DFD">
      <w:pPr>
        <w:pStyle w:val="Tekstakapitu"/>
        <w:ind w:firstLine="0"/>
        <w:rPr>
          <w:rFonts w:eastAsiaTheme="minorEastAsia"/>
          <w:color w:val="auto"/>
        </w:rPr>
      </w:pPr>
      <w:r>
        <w:rPr>
          <w:rFonts w:eastAsiaTheme="minorEastAsia"/>
          <w:color w:val="auto"/>
        </w:rPr>
        <w:t>gdzie:</w:t>
      </w:r>
    </w:p>
    <w:p w14:paraId="12D6C8F5" w14:textId="710CB088" w:rsidR="00AF6DFD" w:rsidRDefault="00000000"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t-1</m:t>
            </m:r>
          </m:sub>
        </m:sSub>
        <m:r>
          <w:rPr>
            <w:rFonts w:ascii="Cambria Math" w:hAnsi="Cambria Math"/>
            <w:color w:val="auto"/>
          </w:rPr>
          <m:t xml:space="preserve">,… , </m:t>
        </m:r>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t-p</m:t>
            </m:r>
          </m:sub>
        </m:sSub>
        <m:r>
          <w:rPr>
            <w:rFonts w:ascii="Cambria Math" w:hAnsi="Cambria Math"/>
            <w:color w:val="auto"/>
          </w:rPr>
          <m:t xml:space="preserve"> </m:t>
        </m:r>
      </m:oMath>
      <w:r w:rsidR="00AF6DFD">
        <w:rPr>
          <w:rFonts w:eastAsiaTheme="minorEastAsia"/>
          <w:color w:val="auto"/>
        </w:rPr>
        <w:t>– błędy losowe,</w:t>
      </w:r>
    </w:p>
    <w:p w14:paraId="58B68044" w14:textId="1A682669" w:rsidR="00AF6DFD" w:rsidRPr="00AF6DFD" w:rsidRDefault="00000000" w:rsidP="00AF6DFD">
      <w:pPr>
        <w:pStyle w:val="Tekstakapitu"/>
        <w:ind w:firstLine="0"/>
      </w:pPr>
      <m:oMath>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 xml:space="preserve">, … , </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oMath>
      <w:r w:rsidR="00AF6DFD">
        <w:rPr>
          <w:rFonts w:eastAsiaTheme="minorEastAsia"/>
          <w:color w:val="auto"/>
        </w:rPr>
        <w:t xml:space="preserve"> – współczynniki modelu.</w:t>
      </w:r>
    </w:p>
    <w:p w14:paraId="68A85ACE" w14:textId="77777777" w:rsidR="00AF6DFD" w:rsidRDefault="00AF6DFD" w:rsidP="00AF6DFD">
      <w:pPr>
        <w:pStyle w:val="Tekstakapitu"/>
        <w:ind w:firstLine="426"/>
      </w:pPr>
    </w:p>
    <w:p w14:paraId="517FEF40" w14:textId="28964677" w:rsidR="00AF6DFD" w:rsidRPr="009B2C0F" w:rsidRDefault="00AF6DFD" w:rsidP="00AF6DFD">
      <w:pPr>
        <w:pStyle w:val="Tekstakapitu"/>
        <w:ind w:firstLine="0"/>
        <w:jc w:val="center"/>
      </w:pPr>
    </w:p>
    <w:p w14:paraId="340A5CAB" w14:textId="77777777" w:rsidR="00AF6DFD" w:rsidRPr="00AF6DFD" w:rsidRDefault="00AF6DFD" w:rsidP="00AF6DFD">
      <w:pPr>
        <w:pStyle w:val="Tekstakapitu"/>
        <w:ind w:firstLine="426"/>
        <w:rPr>
          <w:b/>
          <w:i/>
          <w:color w:val="auto"/>
          <w:lang w:val="en-US"/>
        </w:rPr>
      </w:pPr>
      <w:r w:rsidRPr="00AF6DFD">
        <w:rPr>
          <w:b/>
          <w:i/>
          <w:color w:val="auto"/>
          <w:lang w:val="en-US"/>
        </w:rPr>
        <w:t>Model ARIMA(</w:t>
      </w:r>
      <w:proofErr w:type="spellStart"/>
      <w:r w:rsidRPr="00AF6DFD">
        <w:rPr>
          <w:b/>
          <w:i/>
          <w:color w:val="auto"/>
          <w:lang w:val="en-US"/>
        </w:rPr>
        <w:t>p,d,q</w:t>
      </w:r>
      <w:proofErr w:type="spellEnd"/>
      <w:r w:rsidRPr="00AF6DFD">
        <w:rPr>
          <w:b/>
          <w:i/>
          <w:color w:val="auto"/>
          <w:lang w:val="en-US"/>
        </w:rPr>
        <w:t>)</w:t>
      </w:r>
    </w:p>
    <w:p w14:paraId="0C91CD9D" w14:textId="77777777" w:rsidR="00AF6DFD" w:rsidRDefault="00AF6DFD" w:rsidP="00AF6DFD">
      <w:pPr>
        <w:pStyle w:val="Tekstakapitu"/>
        <w:ind w:firstLine="426"/>
      </w:pPr>
      <w:r w:rsidRPr="00963A7E">
        <w:t xml:space="preserve">Model </w:t>
      </w:r>
      <w:r w:rsidRPr="009B2C0F">
        <w:rPr>
          <w:i/>
        </w:rPr>
        <w:t>ARIMA</w:t>
      </w:r>
      <w:r w:rsidRPr="00963A7E">
        <w:t xml:space="preserve"> łącz</w:t>
      </w:r>
      <w:r>
        <w:t>y w sobie</w:t>
      </w:r>
      <w:r w:rsidRPr="00963A7E">
        <w:t>: autoregresję (</w:t>
      </w:r>
      <w:r w:rsidRPr="009B2C0F">
        <w:rPr>
          <w:i/>
        </w:rPr>
        <w:t>p</w:t>
      </w:r>
      <w:r w:rsidRPr="00963A7E">
        <w:t>), różnicowanie (</w:t>
      </w:r>
      <w:r w:rsidRPr="009B2C0F">
        <w:rPr>
          <w:i/>
        </w:rPr>
        <w:t>d</w:t>
      </w:r>
      <w:r w:rsidRPr="00963A7E">
        <w:t>) oraz średnią ruchomą (</w:t>
      </w:r>
      <w:r w:rsidRPr="009B2C0F">
        <w:rPr>
          <w:i/>
        </w:rPr>
        <w:t>q</w:t>
      </w:r>
      <w:r w:rsidRPr="00963A7E">
        <w:t>). Model ten opisuje szereg czasowy za pomocą kombinacji wcześniejszych wartości zmiennej oraz błędów losowych, przy jednoczesnym uwzględnieniu odpowiedniej liczby różnicowań</w:t>
      </w:r>
      <w:r>
        <w:t>,</w:t>
      </w:r>
      <w:r w:rsidRPr="00963A7E">
        <w:t xml:space="preserve"> w celu zapewnienia stacjonarności. Ogólna postać modelu </w:t>
      </w:r>
      <w:r w:rsidRPr="00680BD5">
        <w:rPr>
          <w:i/>
        </w:rPr>
        <w:t>ARIMA(p, d, q)</w:t>
      </w:r>
      <w:r w:rsidRPr="00963A7E">
        <w:t xml:space="preserve"> wygląda następująco:</w:t>
      </w:r>
    </w:p>
    <w:p w14:paraId="209E9991" w14:textId="6C6AEE9D" w:rsidR="00AF6DFD" w:rsidRPr="00AF6DFD" w:rsidRDefault="00000000" w:rsidP="00AF6DFD">
      <w:pPr>
        <w:pStyle w:val="Tekstakapitu"/>
        <w:rPr>
          <w:rFonts w:eastAsiaTheme="minorEastAsia"/>
          <w:color w:val="auto"/>
        </w:rPr>
      </w:pPr>
      <m:oMathPara>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r>
            <w:rPr>
              <w:rFonts w:ascii="Cambria Math" w:hAnsi="Cambria Math"/>
              <w:color w:val="auto"/>
            </w:rPr>
            <m:t xml:space="preserve">= </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Y</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Y</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Y</m:t>
              </m:r>
            </m:e>
            <m:sub>
              <m:r>
                <w:rPr>
                  <w:rFonts w:ascii="Cambria Math" w:hAnsi="Cambria Math"/>
                  <w:color w:val="auto"/>
                </w:rPr>
                <m:t>t-p</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r>
                <w:rPr>
                  <w:rFonts w:ascii="Cambria Math" w:hAnsi="Cambria Math"/>
                  <w:color w:val="auto"/>
                </w:rPr>
                <m:t>+</m:t>
              </m:r>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1</m:t>
                  </m:r>
                </m:sub>
              </m:sSub>
              <m:r>
                <w:rPr>
                  <w:rFonts w:ascii="Cambria Math" w:hAnsi="Cambria Math"/>
                  <w:color w:val="auto"/>
                </w:rPr>
                <m:t>ϵ</m:t>
              </m:r>
            </m:e>
            <m:sub>
              <m:r>
                <w:rPr>
                  <w:rFonts w:ascii="Cambria Math" w:hAnsi="Cambria Math"/>
                  <w:color w:val="auto"/>
                </w:rPr>
                <m:t>t-1</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2</m:t>
                  </m:r>
                </m:sub>
              </m:sSub>
              <m:r>
                <w:rPr>
                  <w:rFonts w:ascii="Cambria Math" w:hAnsi="Cambria Math"/>
                  <w:color w:val="auto"/>
                </w:rPr>
                <m:t>ϵ</m:t>
              </m:r>
            </m:e>
            <m:sub>
              <m:r>
                <w:rPr>
                  <w:rFonts w:ascii="Cambria Math" w:hAnsi="Cambria Math"/>
                  <w:color w:val="auto"/>
                </w:rPr>
                <m:t>t-2</m:t>
              </m:r>
            </m:sub>
          </m:sSub>
          <m:r>
            <w:rPr>
              <w:rFonts w:ascii="Cambria Math" w:hAnsi="Cambria Math"/>
              <w:color w:val="auto"/>
            </w:rPr>
            <m:t>+…+</m:t>
          </m:r>
          <m:sSub>
            <m:sSubPr>
              <m:ctrlPr>
                <w:rPr>
                  <w:rFonts w:ascii="Cambria Math" w:hAnsi="Cambria Math"/>
                  <w:i/>
                  <w:color w:val="auto"/>
                </w:rPr>
              </m:ctrlPr>
            </m:sSubPr>
            <m:e>
              <m:sSub>
                <m:sSubPr>
                  <m:ctrlPr>
                    <w:rPr>
                      <w:rFonts w:ascii="Cambria Math" w:hAnsi="Cambria Math"/>
                      <w:i/>
                      <w:color w:val="auto"/>
                    </w:rPr>
                  </m:ctrlPr>
                </m:sSubPr>
                <m:e>
                  <m:r>
                    <w:rPr>
                      <w:rFonts w:ascii="Cambria Math" w:hAnsi="Cambria Math"/>
                      <w:color w:val="auto"/>
                    </w:rPr>
                    <m:t>θ</m:t>
                  </m:r>
                </m:e>
                <m:sub>
                  <m:r>
                    <w:rPr>
                      <w:rFonts w:ascii="Cambria Math" w:hAnsi="Cambria Math"/>
                      <w:color w:val="auto"/>
                    </w:rPr>
                    <m:t>p</m:t>
                  </m:r>
                </m:sub>
              </m:sSub>
              <m:r>
                <w:rPr>
                  <w:rFonts w:ascii="Cambria Math" w:hAnsi="Cambria Math"/>
                  <w:color w:val="auto"/>
                </w:rPr>
                <m:t>ϵ</m:t>
              </m:r>
            </m:e>
            <m:sub>
              <m:r>
                <w:rPr>
                  <w:rFonts w:ascii="Cambria Math" w:hAnsi="Cambria Math"/>
                  <w:color w:val="auto"/>
                </w:rPr>
                <m:t>t-q</m:t>
              </m:r>
            </m:sub>
          </m:sSub>
        </m:oMath>
      </m:oMathPara>
    </w:p>
    <w:p w14:paraId="0788997B" w14:textId="73AE17B6" w:rsidR="00AF6DFD" w:rsidRDefault="00AF6DFD" w:rsidP="00AF6DFD">
      <w:pPr>
        <w:pStyle w:val="Tekstakapitu"/>
        <w:ind w:firstLine="0"/>
        <w:rPr>
          <w:rFonts w:eastAsiaTheme="minorEastAsia"/>
          <w:color w:val="auto"/>
        </w:rPr>
      </w:pPr>
      <w:r>
        <w:rPr>
          <w:rFonts w:eastAsiaTheme="minorEastAsia"/>
          <w:color w:val="auto"/>
        </w:rPr>
        <w:t>gdzie:</w:t>
      </w:r>
    </w:p>
    <w:p w14:paraId="2F4ADC0D" w14:textId="04FB58F7" w:rsidR="00AF6DFD" w:rsidRDefault="00000000" w:rsidP="00AF6DFD">
      <w:pPr>
        <w:pStyle w:val="Tekstakapitu"/>
        <w:ind w:firstLine="0"/>
        <w:rPr>
          <w:rFonts w:eastAsiaTheme="minorEastAsia"/>
          <w:color w:val="auto"/>
        </w:rPr>
      </w:pPr>
      <m:oMath>
        <m:sSub>
          <m:sSubPr>
            <m:ctrlPr>
              <w:rPr>
                <w:rFonts w:ascii="Cambria Math" w:hAnsi="Cambria Math"/>
                <w:i/>
                <w:color w:val="auto"/>
              </w:rPr>
            </m:ctrlPr>
          </m:sSubPr>
          <m:e>
            <m:r>
              <w:rPr>
                <w:rFonts w:ascii="Cambria Math" w:hAnsi="Cambria Math"/>
                <w:color w:val="auto"/>
              </w:rPr>
              <m:t>Y'</m:t>
            </m:r>
          </m:e>
          <m:sub>
            <m:r>
              <w:rPr>
                <w:rFonts w:ascii="Cambria Math" w:hAnsi="Cambria Math"/>
                <w:color w:val="auto"/>
              </w:rPr>
              <m:t>t</m:t>
            </m:r>
          </m:sub>
        </m:sSub>
      </m:oMath>
      <w:r w:rsidR="00AF6DFD">
        <w:rPr>
          <w:rFonts w:eastAsiaTheme="minorEastAsia"/>
          <w:color w:val="auto"/>
        </w:rPr>
        <w:t xml:space="preserve"> – zróżnicowanie wartości zmiennej,</w:t>
      </w:r>
    </w:p>
    <w:p w14:paraId="6C7A8784" w14:textId="413F5EC9" w:rsidR="00AF6DFD" w:rsidRDefault="00000000" w:rsidP="00AF6DFD">
      <w:pPr>
        <w:pStyle w:val="Tekstakapitu"/>
        <w:rPr>
          <w:rFonts w:eastAsiaTheme="minorEastAsia"/>
          <w:color w:val="auto"/>
        </w:rPr>
      </w:pPr>
      <m:oMath>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1</m:t>
            </m:r>
          </m:sub>
        </m:sSub>
        <m:r>
          <w:rPr>
            <w:rFonts w:ascii="Cambria Math" w:hAnsi="Cambria Math"/>
            <w:color w:val="auto"/>
          </w:rPr>
          <m:t xml:space="preserve">,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2</m:t>
            </m:r>
          </m:sub>
        </m:sSub>
        <m:r>
          <w:rPr>
            <w:rFonts w:ascii="Cambria Math" w:hAnsi="Cambria Math"/>
            <w:color w:val="auto"/>
          </w:rPr>
          <m:t>, … ,</m:t>
        </m:r>
        <m:sSub>
          <m:sSubPr>
            <m:ctrlPr>
              <w:rPr>
                <w:rFonts w:ascii="Cambria Math" w:hAnsi="Cambria Math"/>
                <w:i/>
                <w:color w:val="auto"/>
              </w:rPr>
            </m:ctrlPr>
          </m:sSubPr>
          <m:e>
            <m:r>
              <w:rPr>
                <w:rFonts w:ascii="Cambria Math" w:hAnsi="Cambria Math"/>
                <w:color w:val="auto"/>
              </w:rPr>
              <m:t>ϕ</m:t>
            </m:r>
          </m:e>
          <m:sub>
            <m:r>
              <w:rPr>
                <w:rFonts w:ascii="Cambria Math" w:hAnsi="Cambria Math"/>
                <w:color w:val="auto"/>
              </w:rPr>
              <m:t>p</m:t>
            </m:r>
          </m:sub>
        </m:sSub>
        <m:r>
          <w:rPr>
            <w:rFonts w:ascii="Cambria Math" w:hAnsi="Cambria Math"/>
            <w:color w:val="auto"/>
          </w:rPr>
          <m:t xml:space="preserve"> </m:t>
        </m:r>
      </m:oMath>
      <w:r w:rsidR="00AF6DFD">
        <w:rPr>
          <w:rFonts w:eastAsiaTheme="minorEastAsia"/>
          <w:color w:val="auto"/>
        </w:rPr>
        <w:t>– współczynniki autoregresji,</w:t>
      </w:r>
    </w:p>
    <w:p w14:paraId="428DACEB" w14:textId="3A053F11" w:rsidR="00AF6DFD" w:rsidRPr="00AF6DFD" w:rsidRDefault="00000000" w:rsidP="00AF6DFD">
      <w:pPr>
        <w:pStyle w:val="Tekstakapitu"/>
      </w:pP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 xml:space="preserve">, … , </m:t>
        </m:r>
        <m:sSub>
          <m:sSubPr>
            <m:ctrlPr>
              <w:rPr>
                <w:rFonts w:ascii="Cambria Math" w:hAnsi="Cambria Math"/>
              </w:rPr>
            </m:ctrlPr>
          </m:sSubPr>
          <m:e>
            <m:r>
              <w:rPr>
                <w:rFonts w:ascii="Cambria Math" w:hAnsi="Cambria Math"/>
              </w:rPr>
              <m:t>θ</m:t>
            </m:r>
          </m:e>
          <m:sub>
            <m:r>
              <w:rPr>
                <w:rFonts w:ascii="Cambria Math" w:hAnsi="Cambria Math"/>
              </w:rPr>
              <m:t>p</m:t>
            </m:r>
          </m:sub>
        </m:sSub>
      </m:oMath>
      <w:r w:rsidR="00AF6DFD">
        <w:rPr>
          <w:rFonts w:eastAsiaTheme="minorEastAsia"/>
        </w:rPr>
        <w:t xml:space="preserve"> – współczynniki średniej ruchomej,</w:t>
      </w:r>
    </w:p>
    <w:p w14:paraId="33ADB470" w14:textId="77777777" w:rsidR="00AF6DFD" w:rsidRDefault="00000000" w:rsidP="00AF6DFD">
      <w:pPr>
        <w:pStyle w:val="Tekstakapitu"/>
      </w:pPr>
      <m:oMath>
        <m:sSub>
          <m:sSubPr>
            <m:ctrlPr>
              <w:rPr>
                <w:rFonts w:ascii="Cambria Math" w:hAnsi="Cambria Math"/>
                <w:i/>
                <w:color w:val="auto"/>
              </w:rPr>
            </m:ctrlPr>
          </m:sSubPr>
          <m:e>
            <m:r>
              <w:rPr>
                <w:rFonts w:ascii="Cambria Math" w:hAnsi="Cambria Math"/>
                <w:color w:val="auto"/>
              </w:rPr>
              <m:t>ϵ</m:t>
            </m:r>
          </m:e>
          <m:sub>
            <m:r>
              <w:rPr>
                <w:rFonts w:ascii="Cambria Math" w:hAnsi="Cambria Math"/>
                <w:color w:val="auto"/>
              </w:rPr>
              <m:t>t</m:t>
            </m:r>
          </m:sub>
        </m:sSub>
      </m:oMath>
      <w:r w:rsidR="00AF6DFD">
        <w:rPr>
          <w:rFonts w:eastAsiaTheme="minorEastAsia"/>
          <w:color w:val="auto"/>
        </w:rPr>
        <w:t xml:space="preserve"> – błąd losowy w czasie t.</w:t>
      </w:r>
    </w:p>
    <w:p w14:paraId="00254457" w14:textId="77777777" w:rsidR="00AF6DFD" w:rsidRPr="00AF6DFD" w:rsidRDefault="00AF6DFD" w:rsidP="00AF6DFD">
      <w:pPr>
        <w:pStyle w:val="Tekstakapitu"/>
        <w:ind w:firstLine="0"/>
        <w:rPr>
          <w:rFonts w:eastAsiaTheme="minorEastAsia"/>
          <w:color w:val="auto"/>
        </w:rPr>
      </w:pPr>
    </w:p>
    <w:p w14:paraId="5089AA12" w14:textId="3053073D" w:rsidR="00AF6DFD" w:rsidRDefault="00AF6DFD" w:rsidP="00AF6DFD">
      <w:pPr>
        <w:pStyle w:val="Tekstakapitu"/>
        <w:ind w:firstLine="0"/>
        <w:jc w:val="center"/>
      </w:pPr>
    </w:p>
    <w:p w14:paraId="4C4E4A8E" w14:textId="77777777" w:rsidR="00AF6DFD" w:rsidRDefault="00AF6DFD" w:rsidP="00AF6DFD">
      <w:pPr>
        <w:pStyle w:val="Tekstakapitu"/>
        <w:ind w:firstLine="426"/>
      </w:pPr>
      <w:r w:rsidRPr="00963A7E">
        <w:t>Model ARIMA jest szeroko stosowany w prognozowaniu szeregów czasowych ze względu na swoją elastyczność oraz zdolność do modelowania różnych wzorców, takich jak trendy i sezonowość. Jednak</w:t>
      </w:r>
      <w:r>
        <w:t>,</w:t>
      </w:r>
      <w:r w:rsidRPr="00963A7E">
        <w:t xml:space="preserve"> dobór odp</w:t>
      </w:r>
      <w:r>
        <w:t>owiednich wartości parametrów modelu</w:t>
      </w:r>
      <w:r w:rsidRPr="00963A7E">
        <w:t xml:space="preserve"> wymaga analizy danych oraz testów diagnostycznych, takich jak autokorelacja reszt czy testy stacjonarn</w:t>
      </w:r>
      <w:r>
        <w:t>ości.</w:t>
      </w:r>
    </w:p>
    <w:p w14:paraId="62487B9F" w14:textId="77777777" w:rsidR="00A31A6E" w:rsidRDefault="00A31A6E" w:rsidP="00963A7E">
      <w:pPr>
        <w:pStyle w:val="Tekstakapitu"/>
      </w:pPr>
    </w:p>
    <w:p w14:paraId="6062BD7F" w14:textId="220CA0D0" w:rsidR="00A31A6E" w:rsidRDefault="00A31A6E" w:rsidP="00A31A6E">
      <w:pPr>
        <w:pStyle w:val="Nagwek1"/>
      </w:pPr>
      <w:r>
        <w:t>4. Metody uczenia maszynowego dla szeregów czasowych</w:t>
      </w:r>
    </w:p>
    <w:p w14:paraId="01466EA7" w14:textId="77777777" w:rsidR="00A31A6E" w:rsidRDefault="00A31A6E" w:rsidP="00A31A6E"/>
    <w:p w14:paraId="2292E243" w14:textId="77777777" w:rsidR="00A31A6E" w:rsidRDefault="00A31A6E" w:rsidP="00A31A6E">
      <w:pPr>
        <w:pStyle w:val="Nagwek2"/>
      </w:pPr>
      <w:r>
        <w:t>4.1 Model RNN</w:t>
      </w:r>
    </w:p>
    <w:p w14:paraId="49423278" w14:textId="0D0FF705" w:rsidR="00A31A6E" w:rsidRDefault="00A31A6E" w:rsidP="00A31A6E">
      <w:pPr>
        <w:pStyle w:val="Tekstakapitu"/>
      </w:pPr>
      <w:r>
        <w:t xml:space="preserve">Rekurencyjne sieci neuronowe (RNN, </w:t>
      </w:r>
      <w:r w:rsidRPr="00A31A6E">
        <w:t xml:space="preserve">ang. </w:t>
      </w:r>
      <w:proofErr w:type="spellStart"/>
      <w:r w:rsidRPr="00A31A6E">
        <w:t>Recurrent</w:t>
      </w:r>
      <w:proofErr w:type="spellEnd"/>
      <w:r w:rsidRPr="00A31A6E">
        <w:t xml:space="preserve"> </w:t>
      </w:r>
      <w:proofErr w:type="spellStart"/>
      <w:r w:rsidRPr="00A31A6E">
        <w:t>Neural</w:t>
      </w:r>
      <w:proofErr w:type="spellEnd"/>
      <w:r w:rsidRPr="00A31A6E">
        <w:t xml:space="preserve"> Networks</w:t>
      </w:r>
      <w:r>
        <w:t>) to sieci neuronowe zaprojektowane w ten sposób, aby przetwarzać dane sekwencyjne. Ich charakterystycznym elementem są komórki pamięci. Odróżnia je to od tradycyjnych sieci neuronowych. RNN potrafią „pamiętać” wcześniejsze stany, co jest kluczowe w dalszym podejmowaniu decyzji, np.: jak w przetwarzaniu języka naturalnego, rozpoznawaniu mowy, analizie wideo, czy analizie szeregów czasowych.</w:t>
      </w:r>
    </w:p>
    <w:p w14:paraId="4480276F" w14:textId="47230553" w:rsidR="00A31A6E" w:rsidRDefault="00A31A6E" w:rsidP="00A31A6E">
      <w:pPr>
        <w:pStyle w:val="Tekstakapitu"/>
      </w:pPr>
      <w:r>
        <w:t>Struktura RNN umożliwia rekurencję, co oznacza, że wynik jednej operacji jest wykorzystywany jak wejście dla kolejnej.</w:t>
      </w:r>
    </w:p>
    <w:p w14:paraId="276AB14A" w14:textId="3E9065B5" w:rsidR="00A31A6E" w:rsidRDefault="00A31A6E" w:rsidP="00A31A6E">
      <w:pPr>
        <w:pStyle w:val="Tekstakapitu"/>
      </w:pPr>
      <w:r>
        <w:t xml:space="preserve">Każdy krok czasowy w RNN można opisać </w:t>
      </w:r>
      <w:commentRangeStart w:id="4"/>
      <w:r>
        <w:t>jako</w:t>
      </w:r>
      <w:commentRangeEnd w:id="4"/>
      <w:r>
        <w:rPr>
          <w:rStyle w:val="Odwoaniedokomentarza"/>
          <w:color w:val="auto"/>
        </w:rPr>
        <w:commentReference w:id="4"/>
      </w:r>
      <w:r>
        <w:t>:</w:t>
      </w:r>
    </w:p>
    <w:p w14:paraId="54D781FD" w14:textId="75F2BE12" w:rsidR="00A31A6E" w:rsidRDefault="00000000" w:rsidP="00A31A6E">
      <w:pPr>
        <w:pStyle w:val="Tekstakapitu"/>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r>
            <w:rPr>
              <w:rFonts w:ascii="Cambria Math" w:hAnsi="Cambria Math"/>
            </w:rPr>
            <m:t>=φ</m:t>
          </m:r>
          <m:d>
            <m:dPr>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sSub>
                <m:sSubPr>
                  <m:ctrlPr>
                    <w:rPr>
                      <w:rFonts w:ascii="Cambria Math" w:hAnsi="Cambria Math"/>
                      <w:i/>
                    </w:rPr>
                  </m:ctrlPr>
                </m:sSubPr>
                <m:e>
                  <m:r>
                    <w:rPr>
                      <w:rFonts w:ascii="Cambria Math" w:hAnsi="Cambria Math"/>
                    </w:rPr>
                    <m:t>W</m:t>
                  </m:r>
                </m:e>
                <m:sub>
                  <m:r>
                    <w:rPr>
                      <w:rFonts w:ascii="Cambria Math" w:hAnsi="Cambria Math"/>
                    </w:rPr>
                    <m:t>x</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r>
                <w:rPr>
                  <w:rFonts w:ascii="Cambria Math" w:hAnsi="Cambria Math"/>
                </w:rPr>
                <m:t>+b</m:t>
              </m:r>
            </m:e>
          </m:d>
          <m:r>
            <w:rPr>
              <w:rFonts w:ascii="Cambria Math" w:hAnsi="Cambria Math"/>
            </w:rPr>
            <m:t>= φ</m:t>
          </m:r>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t-1</m:t>
                          </m:r>
                        </m:e>
                      </m:d>
                    </m:sub>
                  </m:sSub>
                </m:e>
              </m:d>
              <m:r>
                <w:rPr>
                  <w:rFonts w:ascii="Cambria Math" w:hAnsi="Cambria Math"/>
                </w:rPr>
                <m:t>W+b</m:t>
              </m:r>
            </m:e>
          </m:d>
          <m:r>
            <m:rPr>
              <m:sty m:val="p"/>
            </m:rPr>
            <w:rPr>
              <w:rFonts w:ascii="Cambria Math" w:hAnsi="Cambria Math"/>
            </w:rPr>
            <w:br/>
          </m:r>
        </m:oMath>
        <m:oMath>
          <m:r>
            <w:rPr>
              <w:rFonts w:ascii="Cambria Math" w:hAnsi="Cambria Math"/>
            </w:rPr>
            <m:t>gdzie W=[</m:t>
          </m:r>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x</m:t>
                    </m:r>
                  </m:sub>
                </m:sSub>
              </m:e>
            </m:mr>
            <m:mr>
              <m:e>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e>
            </m:mr>
          </m:m>
          <m:r>
            <w:rPr>
              <w:rFonts w:ascii="Cambria Math" w:hAnsi="Cambria Math"/>
            </w:rPr>
            <m:t>]</m:t>
          </m:r>
        </m:oMath>
      </m:oMathPara>
    </w:p>
    <w:p w14:paraId="7CA379FB" w14:textId="26336476" w:rsidR="00A31A6E" w:rsidRDefault="00A31A6E" w:rsidP="00A31A6E">
      <w:pPr>
        <w:pStyle w:val="Tekstakapitu"/>
        <w:ind w:firstLine="0"/>
      </w:pPr>
      <w:r>
        <w:t>W tym wzorze:</w:t>
      </w:r>
    </w:p>
    <w:p w14:paraId="0395175E" w14:textId="0ED165BC" w:rsidR="00A31A6E" w:rsidRDefault="00000000"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d>
              <m:dPr>
                <m:ctrlPr>
                  <w:rPr>
                    <w:rFonts w:ascii="Cambria Math" w:hAnsi="Cambria Math"/>
                    <w:i/>
                  </w:rPr>
                </m:ctrlPr>
              </m:dPr>
              <m:e>
                <m:r>
                  <w:rPr>
                    <w:rFonts w:ascii="Cambria Math" w:hAnsi="Cambria Math"/>
                  </w:rPr>
                  <m:t>t</m:t>
                </m:r>
              </m:e>
            </m:d>
          </m:sub>
        </m:sSub>
      </m:oMath>
      <w:r w:rsidR="00A31A6E">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zawierająca dane </w:t>
      </w:r>
      <w:r w:rsidR="00A31A6E" w:rsidRPr="00A31A6E">
        <w:rPr>
          <w:rFonts w:eastAsiaTheme="minorEastAsia"/>
          <w:u w:val="single"/>
        </w:rPr>
        <w:t>wyjściowe</w:t>
      </w:r>
      <w:r w:rsidR="00A31A6E">
        <w:rPr>
          <w:rFonts w:eastAsiaTheme="minorEastAsia"/>
        </w:rPr>
        <w:t xml:space="preserve"> w takcie t dla poszczególnego elementu, gdzie m to ilość próbek, a n liczba neuronów</w:t>
      </w:r>
    </w:p>
    <w:p w14:paraId="712BD03A" w14:textId="5B5CE04C"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oMath>
      <w:r w:rsidR="00A31A6E">
        <w:rPr>
          <w:rFonts w:eastAsiaTheme="minorEastAsia"/>
        </w:rPr>
        <w:t xml:space="preserve"> - macierz </w:t>
      </w:r>
      <m:oMath>
        <m:r>
          <w:rPr>
            <w:rFonts w:ascii="Cambria Math" w:eastAsiaTheme="minorEastAsia" w:hAnsi="Cambria Math"/>
          </w:rPr>
          <m:t>(m×</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oMath>
      <w:r w:rsidR="00A31A6E">
        <w:rPr>
          <w:rFonts w:eastAsiaTheme="minorEastAsia"/>
        </w:rPr>
        <w:t xml:space="preserve"> zawierająca dane </w:t>
      </w:r>
      <w:r w:rsidR="00A31A6E" w:rsidRPr="00A31A6E">
        <w:rPr>
          <w:rFonts w:eastAsiaTheme="minorEastAsia"/>
          <w:u w:val="single"/>
        </w:rPr>
        <w:t>wejściowe</w:t>
      </w:r>
      <w:r w:rsidR="00A31A6E">
        <w:rPr>
          <w:rFonts w:eastAsiaTheme="minorEastAsia"/>
        </w:rPr>
        <w:t xml:space="preserve"> dla wszystkich przykładów, gdzie n to liczba wejść</w:t>
      </w:r>
    </w:p>
    <w:p w14:paraId="2C7C257E" w14:textId="01A7E5B8"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A31A6E">
        <w:rPr>
          <w:rFonts w:eastAsiaTheme="minorEastAsia"/>
        </w:rPr>
        <w:t xml:space="preserve"> – macierz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wejścia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wag dla wejść w danym t</w:t>
      </w:r>
    </w:p>
    <w:p w14:paraId="0F081635" w14:textId="4005DFB5"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W</m:t>
            </m:r>
          </m:e>
          <m:sub>
            <m:acc>
              <m:accPr>
                <m:ctrlPr>
                  <w:rPr>
                    <w:rFonts w:ascii="Cambria Math" w:hAnsi="Cambria Math"/>
                    <w:i/>
                  </w:rPr>
                </m:ctrlPr>
              </m:accPr>
              <m:e>
                <m:r>
                  <w:rPr>
                    <w:rFonts w:ascii="Cambria Math" w:hAnsi="Cambria Math"/>
                  </w:rPr>
                  <m:t>y</m:t>
                </m:r>
              </m:e>
            </m:acc>
          </m:sub>
        </m:sSub>
      </m:oMath>
      <w:r w:rsidR="00A31A6E">
        <w:rPr>
          <w:rFonts w:eastAsiaTheme="minorEastAsia"/>
        </w:rPr>
        <w:t xml:space="preserve"> -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r>
          <w:rPr>
            <w:rFonts w:ascii="Cambria Math" w:eastAsiaTheme="minorEastAsia" w:hAnsi="Cambria Math"/>
          </w:rPr>
          <m:t>)</m:t>
        </m:r>
      </m:oMath>
      <w:r w:rsidR="00A31A6E">
        <w:rPr>
          <w:rFonts w:eastAsiaTheme="minorEastAsia"/>
        </w:rPr>
        <w:t xml:space="preserve"> wag dla danych wyjść z poprzedniego taktu</w:t>
      </w:r>
    </w:p>
    <w:p w14:paraId="60F57AE0" w14:textId="0D266A7A" w:rsidR="00A31A6E" w:rsidRDefault="00A31A6E" w:rsidP="00A31A6E">
      <w:pPr>
        <w:pStyle w:val="Tekstakapitu"/>
        <w:ind w:firstLine="0"/>
        <w:rPr>
          <w:rFonts w:eastAsiaTheme="minorEastAsia"/>
        </w:rPr>
      </w:pPr>
      <m:oMath>
        <m:r>
          <w:rPr>
            <w:rFonts w:ascii="Cambria Math" w:hAnsi="Cambria Math"/>
          </w:rPr>
          <m:t>b</m:t>
        </m:r>
      </m:oMath>
      <w:r>
        <w:rPr>
          <w:rFonts w:eastAsiaTheme="minorEastAsia"/>
        </w:rPr>
        <w:t xml:space="preserve"> – wektor o wymiarze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neurony</m:t>
            </m:r>
          </m:sub>
        </m:sSub>
      </m:oMath>
      <w:r>
        <w:rPr>
          <w:rFonts w:eastAsiaTheme="minorEastAsia"/>
        </w:rPr>
        <w:t xml:space="preserve"> będący obciążeniem (</w:t>
      </w:r>
      <w:r w:rsidRPr="00A31A6E">
        <w:rPr>
          <w:rFonts w:eastAsiaTheme="minorEastAsia"/>
          <w:i/>
          <w:iCs/>
        </w:rPr>
        <w:t xml:space="preserve">ang. </w:t>
      </w:r>
      <w:proofErr w:type="spellStart"/>
      <w:r>
        <w:rPr>
          <w:rFonts w:eastAsiaTheme="minorEastAsia"/>
          <w:i/>
          <w:iCs/>
        </w:rPr>
        <w:t>b</w:t>
      </w:r>
      <w:r w:rsidRPr="00A31A6E">
        <w:rPr>
          <w:rFonts w:eastAsiaTheme="minorEastAsia"/>
          <w:i/>
          <w:iCs/>
        </w:rPr>
        <w:t>ias</w:t>
      </w:r>
      <w:proofErr w:type="spellEnd"/>
      <w:r>
        <w:rPr>
          <w:rFonts w:eastAsiaTheme="minorEastAsia"/>
        </w:rPr>
        <w:t>) dla każdego neuronu</w:t>
      </w:r>
    </w:p>
    <w:p w14:paraId="37396167" w14:textId="1DC6EEFF" w:rsidR="00A31A6E" w:rsidRDefault="00A31A6E" w:rsidP="00A31A6E">
      <w:pPr>
        <w:pStyle w:val="Tekstakapitu"/>
        <w:ind w:firstLine="0"/>
        <w:rPr>
          <w:rFonts w:eastAsiaTheme="minorEastAsia"/>
        </w:rPr>
      </w:pPr>
      <w:r>
        <w:rPr>
          <w:rFonts w:eastAsiaTheme="minorEastAsia"/>
        </w:rPr>
        <w:lastRenderedPageBreak/>
        <w:t>W takcie t=0 nie istnieją żadne dane wyjściowe, więc zakłada się, że ich wartość równa jest 0.</w:t>
      </w:r>
    </w:p>
    <w:p w14:paraId="278BE82D" w14:textId="02DEF4FB" w:rsidR="00A31A6E" w:rsidRDefault="00A31A6E" w:rsidP="00A31A6E">
      <w:pPr>
        <w:pStyle w:val="Tekstakapitu"/>
        <w:rPr>
          <w:rFonts w:eastAsiaTheme="minorEastAsia"/>
        </w:rPr>
      </w:pPr>
      <w:r>
        <w:t xml:space="preserve">Neuron RNN zachowuje pamięć o wartości stanu w poszczególnych taktach w </w:t>
      </w:r>
      <w:r w:rsidRPr="00A31A6E">
        <w:rPr>
          <w:b/>
          <w:bCs/>
        </w:rPr>
        <w:t>komórkach pamięci</w:t>
      </w:r>
      <w:r>
        <w:t xml:space="preserve">. Jeden neuron lub warstwa RNN zachowuje w pamięci tylko krótkie sekwencje. Funkcja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w:t>
      </w:r>
      <w:r>
        <w:rPr>
          <w:rFonts w:eastAsiaTheme="minorEastAsia"/>
          <w:i/>
          <w:iCs/>
        </w:rPr>
        <w:t xml:space="preserve">ang. </w:t>
      </w:r>
      <w:proofErr w:type="spellStart"/>
      <w:r>
        <w:rPr>
          <w:rFonts w:eastAsiaTheme="minorEastAsia"/>
          <w:i/>
          <w:iCs/>
        </w:rPr>
        <w:t>hidden</w:t>
      </w:r>
      <w:proofErr w:type="spellEnd"/>
      <w:r>
        <w:rPr>
          <w:rFonts w:eastAsiaTheme="minorEastAsia"/>
        </w:rPr>
        <w:t xml:space="preserve">) określa dane wejściowe w aktualnym kroku czasowym oraz stan z poprzedniego, </w:t>
      </w:r>
      <w:proofErr w:type="spellStart"/>
      <w:r>
        <w:rPr>
          <w:rFonts w:eastAsiaTheme="minorEastAsia"/>
        </w:rPr>
        <w:t>t.zn</w:t>
      </w:r>
      <w:commentRangeStart w:id="5"/>
      <w:proofErr w:type="spellEnd"/>
      <w:r>
        <w:rPr>
          <w:rFonts w:eastAsiaTheme="minorEastAsia"/>
        </w:rPr>
        <w:t xml:space="preserve">.: </w:t>
      </w:r>
      <m:oMath>
        <m:sSub>
          <m:sSubPr>
            <m:ctrlPr>
              <w:rPr>
                <w:rFonts w:ascii="Cambria Math" w:hAnsi="Cambria Math"/>
                <w:i/>
              </w:rPr>
            </m:ctrlPr>
          </m:sSubPr>
          <m:e>
            <m:r>
              <w:rPr>
                <w:rFonts w:ascii="Cambria Math" w:hAnsi="Cambria Math"/>
              </w:rPr>
              <m:t>h</m:t>
            </m:r>
          </m:e>
          <m:sub>
            <m:r>
              <w:rPr>
                <w:rFonts w:ascii="Cambria Math" w:hAnsi="Cambria Math"/>
              </w:rPr>
              <m:t>(t)</m:t>
            </m:r>
          </m:sub>
        </m:sSub>
        <m:r>
          <w:rPr>
            <w:rFonts w:ascii="Cambria Math" w:hAnsi="Cambria Math"/>
          </w:rPr>
          <m:t>=f(</m:t>
        </m:r>
        <m:sSub>
          <m:sSubPr>
            <m:ctrlPr>
              <w:rPr>
                <w:rFonts w:ascii="Cambria Math" w:hAnsi="Cambria Math"/>
                <w:i/>
              </w:rPr>
            </m:ctrlPr>
          </m:sSubPr>
          <m:e>
            <m:r>
              <w:rPr>
                <w:rFonts w:ascii="Cambria Math" w:hAnsi="Cambria Math"/>
              </w:rPr>
              <m:t>x</m:t>
            </m:r>
          </m:e>
          <m:sub>
            <m:d>
              <m:dPr>
                <m:ctrlPr>
                  <w:rPr>
                    <w:rFonts w:ascii="Cambria Math" w:hAnsi="Cambria Math"/>
                    <w:i/>
                  </w:rPr>
                </m:ctrlPr>
              </m:dPr>
              <m:e>
                <m:r>
                  <w:rPr>
                    <w:rFonts w:ascii="Cambria Math" w:hAnsi="Cambria Math"/>
                  </w:rPr>
                  <m:t>t</m:t>
                </m:r>
              </m:e>
            </m:d>
          </m:sub>
        </m:sSub>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(t-1)</m:t>
            </m:r>
          </m:sub>
        </m:sSub>
        <m:r>
          <w:rPr>
            <w:rFonts w:ascii="Cambria Math" w:hAnsi="Cambria Math"/>
          </w:rPr>
          <m:t>)</m:t>
        </m:r>
        <w:commentRangeEnd w:id="5"/>
        <m:r>
          <m:rPr>
            <m:sty m:val="p"/>
          </m:rPr>
          <w:rPr>
            <w:rStyle w:val="Odwoaniedokomentarza"/>
            <w:color w:val="auto"/>
          </w:rPr>
          <w:commentReference w:id="5"/>
        </m:r>
      </m:oMath>
      <w:r>
        <w:rPr>
          <w:rFonts w:eastAsiaTheme="minorEastAsia"/>
        </w:rPr>
        <w:t xml:space="preserve"> </w:t>
      </w:r>
    </w:p>
    <w:p w14:paraId="5A3717D0" w14:textId="07434ECE" w:rsidR="00A31A6E" w:rsidRPr="00A31A6E" w:rsidRDefault="00A31A6E" w:rsidP="00A31A6E">
      <w:pPr>
        <w:pStyle w:val="Tekstakapitu"/>
      </w:pPr>
      <w:r w:rsidRPr="00A31A6E">
        <w:rPr>
          <w:noProof/>
        </w:rPr>
        <w:drawing>
          <wp:inline distT="0" distB="0" distL="0" distR="0" wp14:anchorId="3C32EE4E" wp14:editId="5198C46A">
            <wp:extent cx="5579745" cy="2717165"/>
            <wp:effectExtent l="0" t="0" r="1905" b="6985"/>
            <wp:docPr id="380992083" name="Obraz 1" descr="Obraz zawierający tekst, diagram, Czcionka, szkic&#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0992083" name="Obraz 1" descr="Obraz zawierający tekst, diagram, Czcionka, szkic&#10;&#10;Opis wygenerowany automatycznie"/>
                    <pic:cNvPicPr/>
                  </pic:nvPicPr>
                  <pic:blipFill>
                    <a:blip r:embed="rId14"/>
                    <a:stretch>
                      <a:fillRect/>
                    </a:stretch>
                  </pic:blipFill>
                  <pic:spPr>
                    <a:xfrm>
                      <a:off x="0" y="0"/>
                      <a:ext cx="5579745" cy="2717165"/>
                    </a:xfrm>
                    <a:prstGeom prst="rect">
                      <a:avLst/>
                    </a:prstGeom>
                  </pic:spPr>
                </pic:pic>
              </a:graphicData>
            </a:graphic>
          </wp:inline>
        </w:drawing>
      </w:r>
    </w:p>
    <w:p w14:paraId="3B6D5003" w14:textId="6F32A0C5" w:rsidR="00A31A6E" w:rsidRDefault="00A31A6E" w:rsidP="00A31A6E">
      <w:pPr>
        <w:pStyle w:val="Tekstakapitu"/>
      </w:pPr>
      <w:r>
        <w:t>Neuron można wyobrazić sobie jako zapętlony sam w sobie, czyli działający rekurencyjnie. Można to też przedstawić w postaci rozwijającego się neuronu na kolejne neurony. Ta wizualizacja jest bardziej przejrzysta dla dalszych rozumowań.</w:t>
      </w:r>
    </w:p>
    <w:p w14:paraId="5648FEC3" w14:textId="3DB574F7" w:rsidR="00A31A6E" w:rsidRDefault="00A31A6E" w:rsidP="00A31A6E">
      <w:pPr>
        <w:pStyle w:val="Tekstakapitu"/>
      </w:pPr>
      <w:r w:rsidRPr="00A31A6E">
        <w:rPr>
          <w:noProof/>
        </w:rPr>
        <w:lastRenderedPageBreak/>
        <w:drawing>
          <wp:inline distT="0" distB="0" distL="0" distR="0" wp14:anchorId="7554FAE6" wp14:editId="17AAD921">
            <wp:extent cx="5579745" cy="7423785"/>
            <wp:effectExtent l="0" t="0" r="1905" b="5715"/>
            <wp:docPr id="1261485783" name="Obraz 1" descr="Obraz zawierający diagram, tekst, szkic, lin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485783" name="Obraz 1" descr="Obraz zawierający diagram, tekst, szkic, linia&#10;&#10;Opis wygenerowany automatycznie"/>
                    <pic:cNvPicPr/>
                  </pic:nvPicPr>
                  <pic:blipFill>
                    <a:blip r:embed="rId15"/>
                    <a:stretch>
                      <a:fillRect/>
                    </a:stretch>
                  </pic:blipFill>
                  <pic:spPr>
                    <a:xfrm>
                      <a:off x="0" y="0"/>
                      <a:ext cx="5579745" cy="7423785"/>
                    </a:xfrm>
                    <a:prstGeom prst="rect">
                      <a:avLst/>
                    </a:prstGeom>
                  </pic:spPr>
                </pic:pic>
              </a:graphicData>
            </a:graphic>
          </wp:inline>
        </w:drawing>
      </w:r>
    </w:p>
    <w:p w14:paraId="310EAE20" w14:textId="1B3ADBD7" w:rsidR="00C6703F" w:rsidRPr="00C6703F" w:rsidRDefault="00C6703F" w:rsidP="00C6703F">
      <w:pPr>
        <w:pStyle w:val="Tekstakapitu"/>
        <w:rPr>
          <w:b/>
          <w:bCs/>
          <w:i/>
          <w:iCs/>
        </w:rPr>
      </w:pPr>
      <w:r w:rsidRPr="00C6703F">
        <w:rPr>
          <w:b/>
          <w:bCs/>
          <w:i/>
          <w:iCs/>
        </w:rPr>
        <w:t>Rodzaje sieci RNN</w:t>
      </w:r>
    </w:p>
    <w:p w14:paraId="7644DBB7" w14:textId="761113D3" w:rsidR="00A31A6E" w:rsidRDefault="00A31A6E" w:rsidP="00A31A6E">
      <w:pPr>
        <w:pStyle w:val="Tekstakapitu"/>
      </w:pPr>
      <w:r>
        <w:t>Modele RNN możemy podzielić na różne rodzaje sieci:</w:t>
      </w:r>
    </w:p>
    <w:p w14:paraId="3AD8C220" w14:textId="6F101423" w:rsidR="00A31A6E" w:rsidRDefault="00A31A6E" w:rsidP="00A31A6E">
      <w:pPr>
        <w:pStyle w:val="Pierwszypoziomwypunktowania"/>
      </w:pPr>
      <w:r>
        <w:t>Sieć sekwencyjna (</w:t>
      </w:r>
      <w:r>
        <w:rPr>
          <w:i/>
          <w:iCs/>
        </w:rPr>
        <w:t xml:space="preserve">ang. </w:t>
      </w:r>
      <w:proofErr w:type="spellStart"/>
      <w:r>
        <w:rPr>
          <w:i/>
          <w:iCs/>
        </w:rPr>
        <w:t>sequence</w:t>
      </w:r>
      <w:proofErr w:type="spellEnd"/>
      <w:r>
        <w:rPr>
          <w:i/>
          <w:iCs/>
        </w:rPr>
        <w:t>-to-</w:t>
      </w:r>
      <w:proofErr w:type="spellStart"/>
      <w:r>
        <w:rPr>
          <w:i/>
          <w:iCs/>
        </w:rPr>
        <w:t>sequence</w:t>
      </w:r>
      <w:proofErr w:type="spellEnd"/>
      <w:r>
        <w:rPr>
          <w:i/>
          <w:iCs/>
        </w:rPr>
        <w:t xml:space="preserve"> network</w:t>
      </w:r>
      <w:r>
        <w:t>)</w:t>
      </w:r>
    </w:p>
    <w:p w14:paraId="709262B1" w14:textId="18921344" w:rsidR="00A31A6E" w:rsidRDefault="00A31A6E" w:rsidP="00A31A6E">
      <w:pPr>
        <w:pStyle w:val="Pierwszypoziomwypunktowania"/>
        <w:numPr>
          <w:ilvl w:val="0"/>
          <w:numId w:val="0"/>
        </w:numPr>
        <w:ind w:left="709"/>
      </w:pPr>
      <w:r>
        <w:t>Dostaje informację i dokonuje predykcji na ciąg kolejnych taktów, np.: podając cenę produktu z N ostatnich dni przewiduje jakie ceny będzie miał w kolejnych dniach (od N-1 do jutra).</w:t>
      </w:r>
      <w:r w:rsidR="006B52E5">
        <w:t xml:space="preserve"> </w:t>
      </w:r>
    </w:p>
    <w:p w14:paraId="22939430" w14:textId="488BB16C" w:rsidR="00A31A6E" w:rsidRDefault="00A31A6E" w:rsidP="00A31A6E">
      <w:pPr>
        <w:pStyle w:val="Pierwszypoziomwypunktowania"/>
      </w:pPr>
      <w:r>
        <w:lastRenderedPageBreak/>
        <w:t>Sieć sekwencyjno-wektorowa (</w:t>
      </w:r>
      <w:r>
        <w:rPr>
          <w:i/>
          <w:iCs/>
        </w:rPr>
        <w:t xml:space="preserve">ang. </w:t>
      </w:r>
      <w:proofErr w:type="spellStart"/>
      <w:r>
        <w:rPr>
          <w:i/>
          <w:iCs/>
        </w:rPr>
        <w:t>sequence</w:t>
      </w:r>
      <w:proofErr w:type="spellEnd"/>
      <w:r>
        <w:rPr>
          <w:i/>
          <w:iCs/>
        </w:rPr>
        <w:t>-to-</w:t>
      </w:r>
      <w:proofErr w:type="spellStart"/>
      <w:r>
        <w:rPr>
          <w:i/>
          <w:iCs/>
        </w:rPr>
        <w:t>vector</w:t>
      </w:r>
      <w:proofErr w:type="spellEnd"/>
      <w:r>
        <w:rPr>
          <w:i/>
          <w:iCs/>
        </w:rPr>
        <w:t xml:space="preserve"> network</w:t>
      </w:r>
      <w:r>
        <w:t>)</w:t>
      </w:r>
    </w:p>
    <w:p w14:paraId="6B389DF8" w14:textId="60BB722E" w:rsidR="00A31A6E" w:rsidRDefault="00A31A6E" w:rsidP="00A31A6E">
      <w:pPr>
        <w:pStyle w:val="Pierwszypoziomwypunktowania"/>
        <w:numPr>
          <w:ilvl w:val="0"/>
          <w:numId w:val="0"/>
        </w:numPr>
        <w:ind w:left="425"/>
      </w:pPr>
      <w:r>
        <w:t xml:space="preserve">Otrzymuje dane i zbierając ich informacje może </w:t>
      </w:r>
      <w:proofErr w:type="spellStart"/>
      <w:r>
        <w:t>dac</w:t>
      </w:r>
      <w:proofErr w:type="spellEnd"/>
      <w:r>
        <w:t xml:space="preserve"> końcowy wynik, np.: zbierając sekwencję zdań można określić , czy są one pozytywne czy negatywne.</w:t>
      </w:r>
    </w:p>
    <w:p w14:paraId="6F5AC0B8" w14:textId="77777777" w:rsidR="00A31A6E" w:rsidRDefault="00A31A6E" w:rsidP="00A31A6E">
      <w:pPr>
        <w:pStyle w:val="Pierwszypoziomwypunktowania"/>
        <w:numPr>
          <w:ilvl w:val="0"/>
          <w:numId w:val="0"/>
        </w:numPr>
        <w:ind w:left="425"/>
      </w:pPr>
    </w:p>
    <w:p w14:paraId="45863799" w14:textId="423D5790" w:rsidR="00A31A6E" w:rsidRDefault="00A31A6E" w:rsidP="00A31A6E">
      <w:pPr>
        <w:pStyle w:val="Pierwszypoziomwypunktowania"/>
      </w:pPr>
      <w:r>
        <w:t>Sieć wektorowo sekwencyjna (</w:t>
      </w:r>
      <w:r>
        <w:rPr>
          <w:i/>
          <w:iCs/>
        </w:rPr>
        <w:t xml:space="preserve">ang. </w:t>
      </w:r>
      <w:proofErr w:type="spellStart"/>
      <w:r>
        <w:rPr>
          <w:i/>
          <w:iCs/>
        </w:rPr>
        <w:t>vector</w:t>
      </w:r>
      <w:proofErr w:type="spellEnd"/>
      <w:r>
        <w:rPr>
          <w:i/>
          <w:iCs/>
        </w:rPr>
        <w:t>-to-</w:t>
      </w:r>
      <w:proofErr w:type="spellStart"/>
      <w:r>
        <w:rPr>
          <w:i/>
          <w:iCs/>
        </w:rPr>
        <w:t>sequence</w:t>
      </w:r>
      <w:proofErr w:type="spellEnd"/>
      <w:r>
        <w:rPr>
          <w:i/>
          <w:iCs/>
        </w:rPr>
        <w:t xml:space="preserve"> network</w:t>
      </w:r>
      <w:r>
        <w:t>)</w:t>
      </w:r>
    </w:p>
    <w:p w14:paraId="45503132" w14:textId="17523892" w:rsidR="00A31A6E" w:rsidRDefault="00A31A6E" w:rsidP="00A31A6E">
      <w:pPr>
        <w:pStyle w:val="Pierwszypoziomwypunktowania"/>
        <w:numPr>
          <w:ilvl w:val="0"/>
          <w:numId w:val="0"/>
        </w:numPr>
        <w:ind w:left="425"/>
      </w:pPr>
      <w:r>
        <w:t xml:space="preserve">Stale jest jej przekazywana ta sama informacja na postawie której otrzymujemy wynik, np.: przedstawiamy sygnał </w:t>
      </w:r>
      <w:r w:rsidR="006B52E5">
        <w:t>dźwiękowy</w:t>
      </w:r>
      <w:r>
        <w:t xml:space="preserve"> i dostajemy jego opis.</w:t>
      </w:r>
    </w:p>
    <w:p w14:paraId="2D651C1C" w14:textId="77777777" w:rsidR="00A31A6E" w:rsidRDefault="00A31A6E" w:rsidP="00A31A6E">
      <w:pPr>
        <w:pStyle w:val="Pierwszypoziomwypunktowania"/>
        <w:numPr>
          <w:ilvl w:val="0"/>
          <w:numId w:val="0"/>
        </w:numPr>
        <w:ind w:left="425"/>
      </w:pPr>
    </w:p>
    <w:p w14:paraId="027EE501" w14:textId="1283C97C" w:rsidR="00A31A6E" w:rsidRDefault="00A31A6E" w:rsidP="00A31A6E">
      <w:pPr>
        <w:pStyle w:val="Pierwszypoziomwypunktowania"/>
      </w:pPr>
      <w:r>
        <w:t xml:space="preserve">Koder-dekoder </w:t>
      </w:r>
    </w:p>
    <w:p w14:paraId="67B54C36" w14:textId="2E5CC1DD" w:rsidR="00A31A6E" w:rsidRDefault="00A31A6E" w:rsidP="00A31A6E">
      <w:pPr>
        <w:pStyle w:val="Pierwszypoziomwypunktowania"/>
        <w:numPr>
          <w:ilvl w:val="0"/>
          <w:numId w:val="0"/>
        </w:numPr>
        <w:ind w:left="425"/>
      </w:pPr>
      <w:r>
        <w:t>Bardziej rozbudowana sieć przetwarzająca część danych na podstawie poprzednich. Stosowana między innymi do przetwarzania języka naturalnego.</w:t>
      </w:r>
    </w:p>
    <w:p w14:paraId="12605507" w14:textId="77777777" w:rsidR="00A31A6E" w:rsidRDefault="00A31A6E" w:rsidP="00A31A6E">
      <w:pPr>
        <w:pStyle w:val="Pierwszypoziomwypunktowania"/>
        <w:numPr>
          <w:ilvl w:val="0"/>
          <w:numId w:val="0"/>
        </w:numPr>
        <w:ind w:left="425"/>
      </w:pPr>
    </w:p>
    <w:p w14:paraId="2E5ECD65" w14:textId="197F675A" w:rsidR="00A31A6E" w:rsidRPr="00A31A6E" w:rsidRDefault="00A31A6E" w:rsidP="00A31A6E">
      <w:pPr>
        <w:rPr>
          <w:color w:val="FF0000"/>
        </w:rPr>
      </w:pPr>
      <w:r w:rsidRPr="00A31A6E">
        <w:rPr>
          <w:color w:val="FF0000"/>
        </w:rPr>
        <w:t>Tutaj można wstawić wizualizację opisanych sieci.</w:t>
      </w:r>
    </w:p>
    <w:p w14:paraId="48392593" w14:textId="77777777" w:rsidR="00A31A6E" w:rsidRDefault="00A31A6E" w:rsidP="00A31A6E"/>
    <w:p w14:paraId="29592FF7" w14:textId="42E96129" w:rsidR="00A31A6E" w:rsidRDefault="00A31A6E" w:rsidP="00A31A6E">
      <w:pPr>
        <w:pStyle w:val="Tekstakapitu"/>
      </w:pPr>
      <w:r>
        <w:t>Dla modelu RNN, charakterystyczne jest stosowanie BPTT (</w:t>
      </w:r>
      <w:r>
        <w:rPr>
          <w:i/>
          <w:iCs/>
        </w:rPr>
        <w:t xml:space="preserve">ang. </w:t>
      </w:r>
      <w:proofErr w:type="spellStart"/>
      <w:r>
        <w:rPr>
          <w:i/>
          <w:iCs/>
        </w:rPr>
        <w:t>backpropagation</w:t>
      </w:r>
      <w:proofErr w:type="spellEnd"/>
      <w:r>
        <w:rPr>
          <w:i/>
          <w:iCs/>
        </w:rPr>
        <w:t xml:space="preserve"> </w:t>
      </w:r>
      <w:proofErr w:type="spellStart"/>
      <w:r>
        <w:rPr>
          <w:i/>
          <w:iCs/>
        </w:rPr>
        <w:t>through</w:t>
      </w:r>
      <w:proofErr w:type="spellEnd"/>
      <w:r>
        <w:rPr>
          <w:i/>
          <w:iCs/>
        </w:rPr>
        <w:t xml:space="preserve"> </w:t>
      </w:r>
      <w:proofErr w:type="spellStart"/>
      <w:r>
        <w:rPr>
          <w:i/>
          <w:iCs/>
        </w:rPr>
        <w:t>time</w:t>
      </w:r>
      <w:proofErr w:type="spellEnd"/>
      <w:r>
        <w:t>) – propagacji wstecznej w czasie, zamiast jej klasycznego odpowiednika.</w:t>
      </w:r>
    </w:p>
    <w:p w14:paraId="75E2C0E2" w14:textId="0F9B15EA" w:rsidR="00A31A6E" w:rsidRDefault="00A31A6E" w:rsidP="00A31A6E">
      <w:pPr>
        <w:pStyle w:val="Tekstakapitu"/>
        <w:ind w:firstLine="0"/>
      </w:pPr>
      <w:r>
        <w:t xml:space="preserve">Najpierw dokonywany jest przebieg do przodu poprzez sieć. Następnie sekwencja jest oceniana poprzez funkcję straty. </w:t>
      </w:r>
      <w:r w:rsidRPr="00A31A6E">
        <w:rPr>
          <w:color w:val="FF0000"/>
        </w:rPr>
        <w:t>Czy mogę tak zapisać ten wzór?</w:t>
      </w:r>
    </w:p>
    <w:p w14:paraId="3FFFD734" w14:textId="633AC9C2" w:rsidR="00A31A6E" w:rsidRDefault="00A31A6E" w:rsidP="00A31A6E">
      <w:pPr>
        <w:pStyle w:val="Tekstakapitu"/>
        <w:ind w:firstLine="0"/>
        <w:rPr>
          <w:rFonts w:eastAsiaTheme="minorEastAsia"/>
        </w:rPr>
      </w:pPr>
      <m:oMathPara>
        <m:oMath>
          <m:r>
            <m:rPr>
              <m:scr m:val="script"/>
            </m:rPr>
            <w:rPr>
              <w:rFonts w:ascii="Cambria Math" w:hAnsi="Cambria Math"/>
            </w:rPr>
            <m:t>L(</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e>
          </m:d>
          <m:r>
            <w:rPr>
              <w:rFonts w:ascii="Cambria Math" w:hAnsi="Cambria Math"/>
            </w:rPr>
            <m:t>, [</m:t>
          </m:r>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r>
            <w:rPr>
              <w:rFonts w:ascii="Cambria Math" w:hAnsi="Cambria Math"/>
            </w:rPr>
            <m:t>])</m:t>
          </m:r>
          <m:r>
            <m:rPr>
              <m:sty m:val="p"/>
            </m:rPr>
            <w:rPr>
              <w:rFonts w:eastAsiaTheme="minorEastAsia"/>
            </w:rPr>
            <w:br/>
          </m:r>
        </m:oMath>
      </m:oMathPara>
      <w:r>
        <w:rPr>
          <w:rFonts w:eastAsiaTheme="minorEastAsia"/>
        </w:rPr>
        <w:t>gdzie:</w:t>
      </w:r>
    </w:p>
    <w:p w14:paraId="08EBEF2C" w14:textId="5B78C5EF" w:rsidR="00A31A6E" w:rsidRDefault="00000000" w:rsidP="00A31A6E">
      <w:pPr>
        <w:pStyle w:val="Tekstakapitu"/>
        <w:ind w:firstLine="0"/>
        <w:rPr>
          <w:rFonts w:eastAsiaTheme="minorEastAsia"/>
        </w:rPr>
      </w:pPr>
      <m:oMath>
        <m:sSub>
          <m:sSubPr>
            <m:ctrlPr>
              <w:rPr>
                <w:rFonts w:ascii="Cambria Math" w:hAnsi="Cambria Math"/>
                <w:i/>
              </w:rPr>
            </m:ctrlPr>
          </m:sSubPr>
          <m:e>
            <m:r>
              <w:rPr>
                <w:rFonts w:ascii="Cambria Math" w:hAnsi="Cambria Math"/>
              </w:rPr>
              <m:t>Y</m:t>
            </m:r>
          </m:e>
          <m:sub>
            <m:r>
              <w:rPr>
                <w:rFonts w:ascii="Cambria Math" w:hAnsi="Cambria Math"/>
              </w:rPr>
              <m:t>T</m:t>
            </m:r>
          </m:sub>
        </m:sSub>
      </m:oMath>
      <w:r w:rsidR="00A31A6E">
        <w:rPr>
          <w:rFonts w:eastAsiaTheme="minorEastAsia"/>
        </w:rPr>
        <w:t xml:space="preserve"> – wartości znane z zestawu danych,</w:t>
      </w:r>
    </w:p>
    <w:p w14:paraId="2E8CC2F4" w14:textId="615B0DF0" w:rsidR="00A31A6E" w:rsidRDefault="00000000" w:rsidP="00A31A6E">
      <w:pPr>
        <w:pStyle w:val="Tekstakapitu"/>
        <w:ind w:firstLine="0"/>
        <w:rPr>
          <w:rFonts w:eastAsiaTheme="minorEastAsia"/>
        </w:rPr>
      </w:pPr>
      <m:oMath>
        <m:sSub>
          <m:sSubPr>
            <m:ctrlPr>
              <w:rPr>
                <w:rFonts w:ascii="Cambria Math" w:hAnsi="Cambria Math"/>
                <w:i/>
              </w:rPr>
            </m:ctrlPr>
          </m:sSubPr>
          <m:e>
            <m:acc>
              <m:accPr>
                <m:ctrlPr>
                  <w:rPr>
                    <w:rFonts w:ascii="Cambria Math" w:hAnsi="Cambria Math"/>
                    <w:i/>
                  </w:rPr>
                </m:ctrlPr>
              </m:accPr>
              <m:e>
                <m:r>
                  <w:rPr>
                    <w:rFonts w:ascii="Cambria Math" w:hAnsi="Cambria Math"/>
                  </w:rPr>
                  <m:t>Y</m:t>
                </m:r>
              </m:e>
            </m:acc>
          </m:e>
          <m:sub>
            <m:r>
              <w:rPr>
                <w:rFonts w:ascii="Cambria Math" w:hAnsi="Cambria Math"/>
              </w:rPr>
              <m:t>T</m:t>
            </m:r>
          </m:sub>
        </m:sSub>
      </m:oMath>
      <w:r w:rsidR="00A31A6E">
        <w:rPr>
          <w:rFonts w:eastAsiaTheme="minorEastAsia"/>
        </w:rPr>
        <w:t xml:space="preserve"> – wartości przewidywane</w:t>
      </w:r>
      <w:r w:rsidR="00C6703F">
        <w:rPr>
          <w:rFonts w:eastAsiaTheme="minorEastAsia"/>
        </w:rPr>
        <w:t>,</w:t>
      </w:r>
    </w:p>
    <w:p w14:paraId="7A64AEAB" w14:textId="7D3290B1" w:rsidR="00A31A6E" w:rsidRDefault="00A31A6E" w:rsidP="00A31A6E">
      <w:pPr>
        <w:pStyle w:val="Tekstakapitu"/>
        <w:ind w:firstLine="0"/>
        <w:rPr>
          <w:rFonts w:eastAsiaTheme="minorEastAsia"/>
        </w:rPr>
      </w:pPr>
      <m:oMath>
        <m:r>
          <w:rPr>
            <w:rFonts w:ascii="Cambria Math" w:hAnsi="Cambria Math"/>
          </w:rPr>
          <m:t>T</m:t>
        </m:r>
      </m:oMath>
      <w:r>
        <w:rPr>
          <w:rFonts w:eastAsiaTheme="minorEastAsia"/>
        </w:rPr>
        <w:t xml:space="preserve"> – maksymalny takt</w:t>
      </w:r>
      <w:r w:rsidR="00C6703F">
        <w:rPr>
          <w:rFonts w:eastAsiaTheme="minorEastAsia"/>
        </w:rPr>
        <w:t>.</w:t>
      </w:r>
    </w:p>
    <w:p w14:paraId="786399E6" w14:textId="77777777" w:rsidR="00A31A6E" w:rsidRDefault="00A31A6E" w:rsidP="00A31A6E">
      <w:pPr>
        <w:pStyle w:val="Tekstakapitu"/>
        <w:ind w:firstLine="0"/>
      </w:pPr>
    </w:p>
    <w:p w14:paraId="7C044128" w14:textId="1FC31DBE" w:rsidR="00A31A6E" w:rsidRDefault="00A31A6E" w:rsidP="00A31A6E">
      <w:pPr>
        <w:pStyle w:val="Tekstakapitu"/>
      </w:pPr>
      <w:r>
        <w:t xml:space="preserve">Po zakończeniu BPTT przeprowadza etap gradientu prostego </w:t>
      </w:r>
      <w:r w:rsidR="00C6703F">
        <w:t xml:space="preserve">w </w:t>
      </w:r>
      <w:r>
        <w:t xml:space="preserve">celu </w:t>
      </w:r>
      <w:r w:rsidR="00C6703F">
        <w:t xml:space="preserve">zaktualizowania </w:t>
      </w:r>
      <w:r>
        <w:t>parametrów.</w:t>
      </w:r>
    </w:p>
    <w:p w14:paraId="0C475E26" w14:textId="77777777" w:rsidR="00C6703F" w:rsidRDefault="00C6703F" w:rsidP="00A31A6E">
      <w:pPr>
        <w:pStyle w:val="Tekstakapitu"/>
      </w:pPr>
    </w:p>
    <w:p w14:paraId="0E2F2E00" w14:textId="3F2FC960" w:rsidR="00C6703F" w:rsidRDefault="00C6703F" w:rsidP="00A31A6E">
      <w:pPr>
        <w:pStyle w:val="Tekstakapitu"/>
        <w:rPr>
          <w:b/>
          <w:bCs/>
          <w:color w:val="FF0000"/>
        </w:rPr>
      </w:pPr>
      <w:r w:rsidRPr="00C6703F">
        <w:rPr>
          <w:b/>
          <w:bCs/>
          <w:color w:val="FF0000"/>
        </w:rPr>
        <w:t xml:space="preserve">Dodanie informacji o </w:t>
      </w:r>
      <w:proofErr w:type="spellStart"/>
      <w:r w:rsidRPr="00C6703F">
        <w:rPr>
          <w:b/>
          <w:bCs/>
          <w:color w:val="FF0000"/>
        </w:rPr>
        <w:t>exploding</w:t>
      </w:r>
      <w:proofErr w:type="spellEnd"/>
      <w:r w:rsidRPr="00C6703F">
        <w:rPr>
          <w:b/>
          <w:bCs/>
          <w:color w:val="FF0000"/>
        </w:rPr>
        <w:t xml:space="preserve"> i </w:t>
      </w:r>
      <w:proofErr w:type="spellStart"/>
      <w:r w:rsidRPr="00C6703F">
        <w:rPr>
          <w:b/>
          <w:bCs/>
          <w:color w:val="FF0000"/>
        </w:rPr>
        <w:t>vanishing</w:t>
      </w:r>
      <w:proofErr w:type="spellEnd"/>
      <w:r w:rsidRPr="00C6703F">
        <w:rPr>
          <w:b/>
          <w:bCs/>
          <w:color w:val="FF0000"/>
        </w:rPr>
        <w:t xml:space="preserve"> gradient i wyjaśnienie dlaczego RNN nie działa na dłuższą metę.</w:t>
      </w:r>
    </w:p>
    <w:p w14:paraId="2266A6FD" w14:textId="326D8F2D" w:rsidR="00E32D5C" w:rsidRDefault="00E32D5C" w:rsidP="00A31A6E">
      <w:pPr>
        <w:pStyle w:val="Tekstakapitu"/>
        <w:rPr>
          <w:b/>
          <w:bCs/>
          <w:color w:val="FF0000"/>
        </w:rPr>
      </w:pPr>
      <w:proofErr w:type="spellStart"/>
      <w:r>
        <w:rPr>
          <w:b/>
          <w:bCs/>
          <w:color w:val="FF0000"/>
        </w:rPr>
        <w:t>Vanishing</w:t>
      </w:r>
      <w:proofErr w:type="spellEnd"/>
      <w:r>
        <w:rPr>
          <w:b/>
          <w:bCs/>
          <w:color w:val="FF0000"/>
        </w:rPr>
        <w:t xml:space="preserve"> and </w:t>
      </w:r>
      <w:proofErr w:type="spellStart"/>
      <w:r>
        <w:rPr>
          <w:b/>
          <w:bCs/>
          <w:color w:val="FF0000"/>
        </w:rPr>
        <w:t>exploding</w:t>
      </w:r>
      <w:proofErr w:type="spellEnd"/>
      <w:r>
        <w:rPr>
          <w:b/>
          <w:bCs/>
          <w:color w:val="FF0000"/>
        </w:rPr>
        <w:t xml:space="preserve"> gradient (nie wiem czy tłumaczenie jest poprawne)</w:t>
      </w:r>
    </w:p>
    <w:p w14:paraId="6846ECAD" w14:textId="102926EC" w:rsidR="00E32D5C" w:rsidRDefault="008B36D6" w:rsidP="00A31A6E">
      <w:pPr>
        <w:pStyle w:val="Tekstakapitu"/>
        <w:rPr>
          <w:color w:val="auto"/>
        </w:rPr>
      </w:pPr>
      <w:r>
        <w:rPr>
          <w:b/>
          <w:bCs/>
          <w:i/>
          <w:iCs/>
          <w:color w:val="auto"/>
        </w:rPr>
        <w:t>Zanikający i wybuchający gradient</w:t>
      </w:r>
    </w:p>
    <w:p w14:paraId="06013A9D" w14:textId="77777777" w:rsidR="00E32D5C" w:rsidRPr="00E32D5C" w:rsidRDefault="00E32D5C" w:rsidP="00A31A6E">
      <w:pPr>
        <w:pStyle w:val="Tekstakapitu"/>
        <w:rPr>
          <w:color w:val="auto"/>
        </w:rPr>
      </w:pPr>
    </w:p>
    <w:p w14:paraId="713179F8" w14:textId="25669EB5" w:rsidR="00A31A6E" w:rsidRPr="00A31A6E" w:rsidRDefault="00A31A6E" w:rsidP="00A31A6E">
      <w:pPr>
        <w:rPr>
          <w:color w:val="FF0000"/>
        </w:rPr>
      </w:pPr>
      <w:r w:rsidRPr="00A31A6E">
        <w:rPr>
          <w:color w:val="FF0000"/>
        </w:rPr>
        <w:t>Jeśli pojawi się coś nowego z RNN dopisać tutaj!</w:t>
      </w:r>
    </w:p>
    <w:p w14:paraId="18A3FBD9" w14:textId="77777777" w:rsidR="00A31A6E" w:rsidRPr="00A31A6E" w:rsidRDefault="00A31A6E" w:rsidP="00A31A6E"/>
    <w:p w14:paraId="0327F14E" w14:textId="77777777" w:rsidR="008B36D6" w:rsidRDefault="008B36D6">
      <w:pPr>
        <w:rPr>
          <w:rFonts w:eastAsiaTheme="majorEastAsia" w:cstheme="majorBidi"/>
          <w:b/>
          <w:sz w:val="28"/>
          <w:szCs w:val="26"/>
        </w:rPr>
      </w:pPr>
      <w:r>
        <w:br w:type="page"/>
      </w:r>
    </w:p>
    <w:p w14:paraId="77FEEAD8" w14:textId="7F05234B" w:rsidR="00A31A6E" w:rsidRDefault="00A31A6E" w:rsidP="00A31A6E">
      <w:pPr>
        <w:pStyle w:val="Nagwek2"/>
      </w:pPr>
      <w:r>
        <w:lastRenderedPageBreak/>
        <w:t>4.2 Model LSTM</w:t>
      </w:r>
    </w:p>
    <w:p w14:paraId="21921C61" w14:textId="47889896" w:rsidR="00A31A6E" w:rsidRDefault="00A31A6E" w:rsidP="00A31A6E"/>
    <w:p w14:paraId="1D23AA8B" w14:textId="6F76BD7F" w:rsidR="00A31A6E" w:rsidRDefault="008B36D6" w:rsidP="008B36D6">
      <w:pPr>
        <w:pStyle w:val="Tekstakapitu"/>
      </w:pPr>
      <w:r>
        <w:t>Jednym z bardziej rozbudowanych rekurencyjnych sieci neuronowych jest model LSTM</w:t>
      </w:r>
      <w:r w:rsidR="00F850A8">
        <w:t xml:space="preserve"> (</w:t>
      </w:r>
      <w:r w:rsidR="00F850A8">
        <w:rPr>
          <w:i/>
          <w:iCs/>
        </w:rPr>
        <w:t xml:space="preserve">ang. </w:t>
      </w:r>
      <w:proofErr w:type="spellStart"/>
      <w:r w:rsidR="00F850A8">
        <w:rPr>
          <w:i/>
          <w:iCs/>
        </w:rPr>
        <w:t>long-short</w:t>
      </w:r>
      <w:proofErr w:type="spellEnd"/>
      <w:r w:rsidR="00F850A8">
        <w:rPr>
          <w:i/>
          <w:iCs/>
        </w:rPr>
        <w:t xml:space="preserve"> term </w:t>
      </w:r>
      <w:proofErr w:type="spellStart"/>
      <w:r w:rsidR="00F850A8">
        <w:rPr>
          <w:i/>
          <w:iCs/>
        </w:rPr>
        <w:t>memory</w:t>
      </w:r>
      <w:proofErr w:type="spellEnd"/>
      <w:r w:rsidR="00F850A8">
        <w:t>)</w:t>
      </w:r>
      <w:r>
        <w:t xml:space="preserve">. Jest on odpowiedzią na problem zanikającego i wybuchającego gradientu, zaprojektowany tak, aby efektywnie gospodarować „pamięcią”. Struktura LSTM jest o wiele bardziej skomplikowana, ale dzięki temu model ten może swobodnie działać na długich sekwencjach danych. </w:t>
      </w:r>
    </w:p>
    <w:p w14:paraId="2185AD5A" w14:textId="58FBA856" w:rsidR="00F850A8" w:rsidRDefault="00F850A8" w:rsidP="008B36D6">
      <w:pPr>
        <w:pStyle w:val="Tekstakapitu"/>
        <w:rPr>
          <w:b/>
          <w:bCs/>
          <w:i/>
          <w:iCs/>
        </w:rPr>
      </w:pPr>
      <w:r w:rsidRPr="00F850A8">
        <w:rPr>
          <w:b/>
          <w:bCs/>
          <w:i/>
          <w:iCs/>
        </w:rPr>
        <w:t xml:space="preserve">Jednostka LSTM </w:t>
      </w:r>
      <w:r>
        <w:rPr>
          <w:b/>
          <w:bCs/>
          <w:i/>
          <w:iCs/>
        </w:rPr>
        <w:t>–</w:t>
      </w:r>
      <w:r w:rsidRPr="00F850A8">
        <w:rPr>
          <w:b/>
          <w:bCs/>
          <w:i/>
          <w:iCs/>
        </w:rPr>
        <w:t xml:space="preserve"> struktura</w:t>
      </w:r>
    </w:p>
    <w:p w14:paraId="4363C3C6" w14:textId="4EBB52D2" w:rsidR="00F850A8" w:rsidRDefault="00F850A8" w:rsidP="008B36D6">
      <w:pPr>
        <w:pStyle w:val="Tekstakapitu"/>
      </w:pPr>
      <w:r w:rsidRPr="00F850A8">
        <w:t xml:space="preserve">Podstawowym założeniem </w:t>
      </w:r>
      <w:r>
        <w:t xml:space="preserve">jednostki LSTM jest utrzymanie informacji o stanach </w:t>
      </w:r>
      <w:r w:rsidR="003B6818">
        <w:t>wcześniejszych</w:t>
      </w:r>
      <w:r>
        <w:t>. Do tego celu struktura modelu posiada dw</w:t>
      </w:r>
      <w:r w:rsidR="003B6818">
        <w:t xml:space="preserve">a wektory </w:t>
      </w:r>
      <w:r>
        <w:t>przekazywania informacji. Na rysunku X.X są one kolejno zaznaczone kolorami: zielony</w:t>
      </w:r>
      <w:r w:rsidR="003B6818">
        <w:t>:</w:t>
      </w:r>
      <w:r>
        <w:t xml:space="preserve"> </w:t>
      </w:r>
      <w:r w:rsidR="00170C4C">
        <w:t xml:space="preserve">stan </w:t>
      </w:r>
      <w:r w:rsidR="003B6818">
        <w:t xml:space="preserve">ukryty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sidR="003B6818">
        <w:t xml:space="preserve"> (</w:t>
      </w:r>
      <w:proofErr w:type="spellStart"/>
      <w:r w:rsidR="003B6818" w:rsidRPr="003B6818">
        <w:rPr>
          <w:i/>
          <w:iCs/>
        </w:rPr>
        <w:t>ang.hidden</w:t>
      </w:r>
      <w:proofErr w:type="spellEnd"/>
      <w:r w:rsidR="003B6818">
        <w:t xml:space="preserve">) - </w:t>
      </w:r>
      <w:r w:rsidR="00170C4C">
        <w:t xml:space="preserve">długotrwały i </w:t>
      </w:r>
      <w:r w:rsidR="00784CBE">
        <w:t>czerwony</w:t>
      </w:r>
      <w:r w:rsidR="00170C4C">
        <w:t xml:space="preserve"> – stan </w:t>
      </w:r>
      <w:r w:rsidR="003B6818">
        <w:t xml:space="preserve">komórkowy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B6818">
        <w:rPr>
          <w:rFonts w:eastAsiaTheme="minorEastAsia"/>
        </w:rPr>
        <w:t xml:space="preserve"> </w:t>
      </w:r>
      <w:r w:rsidR="003B6818">
        <w:t>(</w:t>
      </w:r>
      <w:proofErr w:type="spellStart"/>
      <w:r w:rsidR="003B6818" w:rsidRPr="003B6818">
        <w:rPr>
          <w:i/>
          <w:iCs/>
        </w:rPr>
        <w:t>ang.</w:t>
      </w:r>
      <w:r w:rsidR="003B6818">
        <w:rPr>
          <w:i/>
          <w:iCs/>
        </w:rPr>
        <w:t>cell</w:t>
      </w:r>
      <w:proofErr w:type="spellEnd"/>
      <w:r w:rsidR="003B6818">
        <w:t xml:space="preserve">)– </w:t>
      </w:r>
      <w:r w:rsidR="00170C4C">
        <w:t>krótkotrwały</w:t>
      </w:r>
      <w:r w:rsidR="003B6818">
        <w:t>.</w:t>
      </w:r>
    </w:p>
    <w:p w14:paraId="381B77C7" w14:textId="71D67A64" w:rsidR="003B6818" w:rsidRDefault="003B6818" w:rsidP="008B36D6">
      <w:pPr>
        <w:pStyle w:val="Tekstakapitu"/>
        <w:rPr>
          <w:rFonts w:eastAsiaTheme="minorEastAsia"/>
        </w:rPr>
      </w:pPr>
      <w:r>
        <w:t xml:space="preserve">Stan </w:t>
      </w:r>
      <m:oMath>
        <m:sSub>
          <m:sSubPr>
            <m:ctrlPr>
              <w:rPr>
                <w:rFonts w:ascii="Cambria Math" w:hAnsi="Cambria Math"/>
                <w:i/>
              </w:rPr>
            </m:ctrlPr>
          </m:sSubPr>
          <m:e>
            <m:r>
              <w:rPr>
                <w:rFonts w:ascii="Cambria Math" w:hAnsi="Cambria Math"/>
              </w:rPr>
              <m:t>h</m:t>
            </m:r>
          </m:e>
          <m:sub>
            <m:r>
              <w:rPr>
                <w:rFonts w:ascii="Cambria Math" w:hAnsi="Cambria Math"/>
              </w:rPr>
              <m:t>(t)</m:t>
            </m:r>
          </m:sub>
        </m:sSub>
      </m:oMath>
      <w:r>
        <w:rPr>
          <w:rFonts w:eastAsiaTheme="minorEastAsia"/>
        </w:rPr>
        <w:t xml:space="preserve"> został pozbawiony niewygodnego mnożenia wag, dzięki czemu problem </w:t>
      </w:r>
      <w:r>
        <w:t xml:space="preserve">zanikającego i wybuchającego gradientu został usunięty. Stan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Pr>
          <w:rFonts w:eastAsiaTheme="minorEastAsia"/>
        </w:rPr>
        <w:t xml:space="preserve"> </w:t>
      </w:r>
      <w:r w:rsidR="0048025B">
        <w:rPr>
          <w:rFonts w:eastAsiaTheme="minorEastAsia"/>
        </w:rPr>
        <w:t xml:space="preserve">posiada wagi dla każdej kolejnej bramki czemu w wygodny sposób będzie je modyfikował, nie tracąc informacji. </w:t>
      </w:r>
    </w:p>
    <w:p w14:paraId="7D20BA81" w14:textId="5D4BE8F5" w:rsidR="00582830" w:rsidRDefault="00E62A77" w:rsidP="004B6890">
      <w:pPr>
        <w:pStyle w:val="Tekstakapitu"/>
        <w:rPr>
          <w:rFonts w:eastAsiaTheme="minorEastAsia"/>
        </w:rPr>
      </w:pPr>
      <w:r>
        <w:t xml:space="preserve">Śledząc drogę jaką pokonuje informacja można zauważyć, że stan </w:t>
      </w:r>
      <m:oMath>
        <m:sSub>
          <m:sSubPr>
            <m:ctrlPr>
              <w:rPr>
                <w:rFonts w:ascii="Cambria Math" w:hAnsi="Cambria Math"/>
                <w:i/>
              </w:rPr>
            </m:ctrlPr>
          </m:sSubPr>
          <m:e>
            <m:r>
              <w:rPr>
                <w:rFonts w:ascii="Cambria Math" w:hAnsi="Cambria Math"/>
              </w:rPr>
              <m:t>c</m:t>
            </m:r>
          </m:e>
          <m:sub>
            <m:r>
              <w:rPr>
                <w:rFonts w:ascii="Cambria Math" w:hAnsi="Cambria Math"/>
              </w:rPr>
              <m:t>(t-1)</m:t>
            </m:r>
          </m:sub>
        </m:sSub>
      </m:oMath>
      <w:r>
        <w:rPr>
          <w:rFonts w:eastAsiaTheme="minorEastAsia"/>
        </w:rPr>
        <w:t xml:space="preserve"> napotyka </w:t>
      </w:r>
      <w:r w:rsidR="004B6890" w:rsidRPr="004B6890">
        <w:rPr>
          <w:rFonts w:eastAsiaTheme="minorEastAsia"/>
          <w:b/>
          <w:bCs/>
        </w:rPr>
        <w:t>b</w:t>
      </w:r>
      <w:r w:rsidR="004B6890" w:rsidRPr="004B6890">
        <w:rPr>
          <w:b/>
          <w:bCs/>
        </w:rPr>
        <w:t>ramkę zapominającą</w:t>
      </w:r>
      <w:r w:rsidR="004B6890">
        <w:rPr>
          <w:b/>
          <w:bCs/>
        </w:rPr>
        <w:t xml:space="preserve">. </w:t>
      </w:r>
      <w:r w:rsidR="004B6890">
        <w:rPr>
          <w:i/>
          <w:iCs/>
        </w:rPr>
        <w:t xml:space="preserve">(ang. </w:t>
      </w:r>
      <w:proofErr w:type="spellStart"/>
      <w:r w:rsidR="004B6890">
        <w:rPr>
          <w:i/>
          <w:iCs/>
        </w:rPr>
        <w:t>forget</w:t>
      </w:r>
      <w:proofErr w:type="spellEnd"/>
      <w:r w:rsidR="004B6890">
        <w:rPr>
          <w:i/>
          <w:iCs/>
        </w:rPr>
        <w:t xml:space="preserve"> </w:t>
      </w:r>
      <w:proofErr w:type="spellStart"/>
      <w:r w:rsidR="004B6890">
        <w:rPr>
          <w:i/>
          <w:iCs/>
        </w:rPr>
        <w:t>gate</w:t>
      </w:r>
      <w:proofErr w:type="spellEnd"/>
      <w:r w:rsidR="004B6890">
        <w:rPr>
          <w:i/>
          <w:iCs/>
        </w:rPr>
        <w:t xml:space="preserve">). </w:t>
      </w:r>
      <w:r w:rsidR="004B6890">
        <w:t>Oczywiście jej rola zapominania jest wykonywana, lecz co ciekawe ma ona też wpływ na zapamiętywanie poprzez dodanie nowych „wspomnień” za pomocą operacji sumowania</w:t>
      </w:r>
      <w:r w:rsidR="00FC75D2">
        <w:t>, a następnie mnożenia</w:t>
      </w:r>
      <w:r w:rsidR="004B6890">
        <w:t>.</w:t>
      </w:r>
      <w:r w:rsidR="00D42634">
        <w:t xml:space="preserve"> Funkcja aktywacji, która jest w niej zazwyczaj używana, </w:t>
      </w:r>
      <w:proofErr w:type="spellStart"/>
      <w:r w:rsidR="00D42634">
        <w:t>sigmoid</w:t>
      </w:r>
      <w:proofErr w:type="spellEnd"/>
      <w:r w:rsidR="00D42634">
        <w:t>, pozwala na utrwalenie ile pamięci zostanie zachowane, np. jeśli wartości niewiele się wahają to zmiany będą widoczne, gdyż będą pomnożone przez ułamek, jeśli wynik będzie skrajny to albo usunie wartości w pamięci będący bliski zeru, lub zostawi wynik prawie bez zmian gdyż dokona się mnożenie przez 1.</w:t>
      </w:r>
      <w:r w:rsidR="004B6890">
        <w:t xml:space="preserve"> </w:t>
      </w:r>
    </w:p>
    <w:p w14:paraId="757830C6" w14:textId="2FCED96B" w:rsidR="006807A3" w:rsidRPr="009F3D24" w:rsidRDefault="006C06D2" w:rsidP="004B6890">
      <w:pPr>
        <w:pStyle w:val="Tekstakapitu"/>
        <w:rPr>
          <w:rFonts w:eastAsiaTheme="minorEastAsia"/>
        </w:rPr>
      </w:pPr>
      <w:r w:rsidRPr="006C06D2">
        <w:rPr>
          <w:rFonts w:eastAsiaTheme="minorEastAsia"/>
          <w:b/>
          <w:bCs/>
        </w:rPr>
        <w:t>Bramka wyjściowa</w:t>
      </w:r>
      <w:r>
        <w:rPr>
          <w:rFonts w:eastAsiaTheme="minorEastAsia"/>
        </w:rPr>
        <w:t xml:space="preserve"> </w:t>
      </w:r>
      <w:r>
        <w:rPr>
          <w:rFonts w:eastAsiaTheme="minorEastAsia"/>
          <w:i/>
          <w:iCs/>
        </w:rPr>
        <w:t xml:space="preserve">(ang. </w:t>
      </w:r>
      <w:proofErr w:type="spellStart"/>
      <w:r w:rsidR="009F3D24">
        <w:rPr>
          <w:rFonts w:eastAsiaTheme="minorEastAsia"/>
          <w:i/>
          <w:iCs/>
        </w:rPr>
        <w:t>in</w:t>
      </w:r>
      <w:r>
        <w:rPr>
          <w:rFonts w:eastAsiaTheme="minorEastAsia"/>
          <w:i/>
          <w:iCs/>
        </w:rPr>
        <w:t>put</w:t>
      </w:r>
      <w:proofErr w:type="spellEnd"/>
      <w:r>
        <w:rPr>
          <w:rFonts w:eastAsiaTheme="minorEastAsia"/>
          <w:i/>
          <w:iCs/>
        </w:rPr>
        <w:t xml:space="preserve"> </w:t>
      </w:r>
      <w:proofErr w:type="spellStart"/>
      <w:r>
        <w:rPr>
          <w:rFonts w:eastAsiaTheme="minorEastAsia"/>
          <w:i/>
          <w:iCs/>
        </w:rPr>
        <w:t>gate</w:t>
      </w:r>
      <w:proofErr w:type="spellEnd"/>
      <w:r>
        <w:rPr>
          <w:rFonts w:eastAsiaTheme="minorEastAsia"/>
          <w:i/>
          <w:iCs/>
        </w:rPr>
        <w:t xml:space="preserve">) </w:t>
      </w:r>
      <w:r w:rsidR="006807A3" w:rsidRPr="006807A3">
        <w:rPr>
          <w:rFonts w:eastAsiaTheme="minorEastAsia"/>
        </w:rPr>
        <w:t>decyduje, na podstawie bieżącego wejścia i poprzedniego stanu ukrytego, jak dużo informacji z komórki pamięci ma zostać ujawnione na wyjściu</w:t>
      </w:r>
      <w:r w:rsidR="006807A3" w:rsidRPr="006807A3">
        <w:rPr>
          <w:rFonts w:eastAsiaTheme="minorEastAsia"/>
          <w:i/>
          <w:iCs/>
        </w:rPr>
        <w:t>.</w:t>
      </w:r>
      <w:r w:rsidR="006807A3">
        <w:rPr>
          <w:rFonts w:eastAsiaTheme="minorEastAsia"/>
          <w:i/>
          <w:iCs/>
        </w:rPr>
        <w:t xml:space="preserve"> </w:t>
      </w:r>
      <w:r w:rsidR="00B664A4">
        <w:rPr>
          <w:rFonts w:eastAsiaTheme="minorEastAsia"/>
        </w:rPr>
        <w:t xml:space="preserve">Cześć odpowiadająca za zapamiętanie w jakim procencie nowy potencjalny stan długotrwały ma zostać zachowany, korzysta z funkcji aktywacji </w:t>
      </w:r>
      <w:r w:rsidR="009F3D24">
        <w:rPr>
          <w:rFonts w:eastAsiaTheme="minorEastAsia"/>
        </w:rPr>
        <w:t xml:space="preserve">- </w:t>
      </w:r>
      <w:proofErr w:type="spellStart"/>
      <w:r w:rsidR="00B664A4">
        <w:rPr>
          <w:rFonts w:eastAsiaTheme="minorEastAsia"/>
        </w:rPr>
        <w:t>sigmoid</w:t>
      </w:r>
      <w:proofErr w:type="spellEnd"/>
      <w:r w:rsidR="00B664A4">
        <w:rPr>
          <w:rFonts w:eastAsiaTheme="minorEastAsia"/>
        </w:rPr>
        <w:t>, lecz c</w:t>
      </w:r>
      <w:r w:rsidR="00B664A4">
        <w:rPr>
          <w:rFonts w:eastAsiaTheme="minorEastAsia"/>
        </w:rPr>
        <w:t>ześć odpowiadająca za zapamiętanie w jak</w:t>
      </w:r>
      <w:r w:rsidR="00B664A4">
        <w:rPr>
          <w:rFonts w:eastAsiaTheme="minorEastAsia"/>
        </w:rPr>
        <w:t xml:space="preserve">a wartość </w:t>
      </w:r>
      <w:r w:rsidR="00B664A4">
        <w:rPr>
          <w:rFonts w:eastAsiaTheme="minorEastAsia"/>
        </w:rPr>
        <w:t>now</w:t>
      </w:r>
      <w:r w:rsidR="00B664A4">
        <w:rPr>
          <w:rFonts w:eastAsiaTheme="minorEastAsia"/>
        </w:rPr>
        <w:t>ego</w:t>
      </w:r>
      <w:r w:rsidR="00B664A4">
        <w:rPr>
          <w:rFonts w:eastAsiaTheme="minorEastAsia"/>
        </w:rPr>
        <w:t xml:space="preserve"> potencjaln</w:t>
      </w:r>
      <w:r w:rsidR="00B664A4">
        <w:rPr>
          <w:rFonts w:eastAsiaTheme="minorEastAsia"/>
        </w:rPr>
        <w:t>ego</w:t>
      </w:r>
      <w:r w:rsidR="00B664A4">
        <w:rPr>
          <w:rFonts w:eastAsiaTheme="minorEastAsia"/>
        </w:rPr>
        <w:t xml:space="preserve"> stan</w:t>
      </w:r>
      <w:r w:rsidR="00B664A4">
        <w:rPr>
          <w:rFonts w:eastAsiaTheme="minorEastAsia"/>
        </w:rPr>
        <w:t xml:space="preserve">u </w:t>
      </w:r>
      <w:r w:rsidR="00B664A4">
        <w:rPr>
          <w:rFonts w:eastAsiaTheme="minorEastAsia"/>
        </w:rPr>
        <w:t>długotrwał</w:t>
      </w:r>
      <w:r w:rsidR="00B664A4">
        <w:rPr>
          <w:rFonts w:eastAsiaTheme="minorEastAsia"/>
        </w:rPr>
        <w:t>ego</w:t>
      </w:r>
      <w:r w:rsidR="00B664A4">
        <w:rPr>
          <w:rFonts w:eastAsiaTheme="minorEastAsia"/>
        </w:rPr>
        <w:t xml:space="preserve"> ma zostać zachowany, korzysta z funkcji aktywacji </w:t>
      </w:r>
      <w:r w:rsidR="00B664A4">
        <w:rPr>
          <w:rFonts w:eastAsiaTheme="minorEastAsia"/>
        </w:rPr>
        <w:t xml:space="preserve">tangensa hiperbolicznego. Funkcja ta może przekazać wartości z zakresu </w:t>
      </w:r>
      <w:r w:rsidR="009F3D24">
        <w:rPr>
          <w:rFonts w:eastAsiaTheme="minorEastAsia"/>
        </w:rPr>
        <w:t>[</w:t>
      </w:r>
      <w:r w:rsidR="00B664A4">
        <w:rPr>
          <w:rFonts w:eastAsiaTheme="minorEastAsia"/>
        </w:rPr>
        <w:t>-1, 1</w:t>
      </w:r>
      <w:r w:rsidR="009F3D24">
        <w:rPr>
          <w:rFonts w:eastAsiaTheme="minorEastAsia"/>
        </w:rPr>
        <w:t>]</w:t>
      </w:r>
      <w:r w:rsidR="00B664A4">
        <w:rPr>
          <w:rFonts w:eastAsiaTheme="minorEastAsia"/>
        </w:rPr>
        <w:t>.</w:t>
      </w:r>
      <w:r w:rsidR="0036715B">
        <w:rPr>
          <w:rFonts w:eastAsiaTheme="minorEastAsia"/>
        </w:rPr>
        <w:t xml:space="preserve"> W ten sposób otrzymujemy nowy stan </w:t>
      </w:r>
      <m:oMath>
        <m:sSub>
          <m:sSubPr>
            <m:ctrlPr>
              <w:rPr>
                <w:rFonts w:ascii="Cambria Math" w:hAnsi="Cambria Math"/>
                <w:i/>
              </w:rPr>
            </m:ctrlPr>
          </m:sSubPr>
          <m:e>
            <m:r>
              <w:rPr>
                <w:rFonts w:ascii="Cambria Math" w:hAnsi="Cambria Math"/>
              </w:rPr>
              <m:t>c</m:t>
            </m:r>
          </m:e>
          <m:sub>
            <m:r>
              <w:rPr>
                <w:rFonts w:ascii="Cambria Math" w:hAnsi="Cambria Math"/>
              </w:rPr>
              <m:t>(t)</m:t>
            </m:r>
          </m:sub>
        </m:sSub>
      </m:oMath>
      <w:r w:rsidR="0036715B">
        <w:rPr>
          <w:rFonts w:eastAsiaTheme="minorEastAsia"/>
        </w:rPr>
        <w:t xml:space="preserve">. </w:t>
      </w:r>
      <w:r w:rsidR="009F3D24">
        <w:rPr>
          <w:rFonts w:eastAsiaTheme="minorEastAsia"/>
        </w:rPr>
        <w:t>Korzystanie z innej funkcji</w:t>
      </w:r>
      <w:r w:rsidR="0036715B">
        <w:rPr>
          <w:rFonts w:eastAsiaTheme="minorEastAsia"/>
        </w:rPr>
        <w:t xml:space="preserve">, niż </w:t>
      </w:r>
      <w:proofErr w:type="spellStart"/>
      <w:r w:rsidR="0036715B">
        <w:rPr>
          <w:rFonts w:eastAsiaTheme="minorEastAsia"/>
        </w:rPr>
        <w:t>sigmoid</w:t>
      </w:r>
      <w:proofErr w:type="spellEnd"/>
      <w:r w:rsidR="009F3D24">
        <w:rPr>
          <w:rFonts w:eastAsiaTheme="minorEastAsia"/>
        </w:rPr>
        <w:t xml:space="preserve"> może również wskazywać na inny charakter tego elementu.</w:t>
      </w:r>
      <w:r w:rsidR="00B664A4">
        <w:rPr>
          <w:rFonts w:eastAsiaTheme="minorEastAsia"/>
        </w:rPr>
        <w:t xml:space="preserve"> Można to interpretować, że jest to główna warstwa generująca pamięć długotrwałą, a więc tą która w większym stopniu wpływa na wynik końcowy i jest kluczowa w strukturze całego modelu.</w:t>
      </w:r>
      <w:r w:rsidR="009F3D24">
        <w:rPr>
          <w:rFonts w:eastAsiaTheme="minorEastAsia"/>
        </w:rPr>
        <w:t xml:space="preserve"> Pozostałe warstwy nazywamy </w:t>
      </w:r>
      <w:r w:rsidR="009F3D24" w:rsidRPr="009F3D24">
        <w:rPr>
          <w:rFonts w:eastAsiaTheme="minorEastAsia"/>
          <w:b/>
          <w:bCs/>
        </w:rPr>
        <w:t>kontrolerami bramek</w:t>
      </w:r>
      <w:r w:rsidR="009F3D24">
        <w:rPr>
          <w:rFonts w:eastAsiaTheme="minorEastAsia"/>
          <w:b/>
          <w:bCs/>
        </w:rPr>
        <w:t xml:space="preserve"> </w:t>
      </w:r>
      <w:r w:rsidR="009F3D24">
        <w:rPr>
          <w:rFonts w:eastAsiaTheme="minorEastAsia"/>
          <w:i/>
          <w:iCs/>
        </w:rPr>
        <w:t xml:space="preserve">(ang. </w:t>
      </w:r>
      <w:proofErr w:type="spellStart"/>
      <w:r w:rsidR="009F3D24">
        <w:rPr>
          <w:rFonts w:eastAsiaTheme="minorEastAsia"/>
          <w:i/>
          <w:iCs/>
        </w:rPr>
        <w:t>gate</w:t>
      </w:r>
      <w:proofErr w:type="spellEnd"/>
      <w:r w:rsidR="009F3D24">
        <w:rPr>
          <w:rFonts w:eastAsiaTheme="minorEastAsia"/>
          <w:i/>
          <w:iCs/>
        </w:rPr>
        <w:t xml:space="preserve"> </w:t>
      </w:r>
      <w:proofErr w:type="spellStart"/>
      <w:r w:rsidR="009F3D24">
        <w:rPr>
          <w:rFonts w:eastAsiaTheme="minorEastAsia"/>
          <w:i/>
          <w:iCs/>
        </w:rPr>
        <w:t>controllers</w:t>
      </w:r>
      <w:proofErr w:type="spellEnd"/>
      <w:r w:rsidR="009F3D24">
        <w:rPr>
          <w:rFonts w:eastAsiaTheme="minorEastAsia"/>
          <w:i/>
          <w:iCs/>
        </w:rPr>
        <w:t>)</w:t>
      </w:r>
      <w:r w:rsidR="009C2A87">
        <w:rPr>
          <w:rFonts w:eastAsiaTheme="minorEastAsia"/>
        </w:rPr>
        <w:t xml:space="preserve"> i wpływają one na to ile danej wartości w pamięci zostanie zachowane.</w:t>
      </w:r>
      <w:r w:rsidR="0036715B">
        <w:rPr>
          <w:rFonts w:eastAsiaTheme="minorEastAsia"/>
        </w:rPr>
        <w:t xml:space="preserve"> </w:t>
      </w:r>
    </w:p>
    <w:p w14:paraId="6731217F" w14:textId="03DA539F" w:rsidR="006C06D2" w:rsidRDefault="0056062C" w:rsidP="004B6890">
      <w:pPr>
        <w:pStyle w:val="Tekstakapitu"/>
        <w:rPr>
          <w:rFonts w:eastAsiaTheme="minorEastAsia"/>
        </w:rPr>
      </w:pPr>
      <w:r>
        <w:rPr>
          <w:rFonts w:eastAsiaTheme="minorEastAsia"/>
        </w:rPr>
        <w:lastRenderedPageBreak/>
        <w:t xml:space="preserve">Uzyskany nowy stan długotrwały wykorzystamy ponownie w </w:t>
      </w:r>
      <w:r w:rsidRPr="0056062C">
        <w:rPr>
          <w:rFonts w:eastAsiaTheme="minorEastAsia"/>
          <w:b/>
          <w:bCs/>
        </w:rPr>
        <w:t>bramce wyjściowej</w:t>
      </w:r>
      <w:r>
        <w:rPr>
          <w:rFonts w:eastAsiaTheme="minorEastAsia"/>
          <w:b/>
          <w:bCs/>
        </w:rPr>
        <w:t xml:space="preserve"> </w:t>
      </w:r>
      <w:r>
        <w:rPr>
          <w:rFonts w:eastAsiaTheme="minorEastAsia"/>
          <w:i/>
          <w:iCs/>
        </w:rPr>
        <w:t xml:space="preserve">(ang. </w:t>
      </w:r>
      <w:proofErr w:type="spellStart"/>
      <w:r>
        <w:rPr>
          <w:rFonts w:eastAsiaTheme="minorEastAsia"/>
          <w:i/>
          <w:iCs/>
        </w:rPr>
        <w:t>out</w:t>
      </w:r>
      <w:r>
        <w:rPr>
          <w:rFonts w:eastAsiaTheme="minorEastAsia"/>
          <w:i/>
          <w:iCs/>
        </w:rPr>
        <w:t>put</w:t>
      </w:r>
      <w:proofErr w:type="spellEnd"/>
      <w:r>
        <w:rPr>
          <w:rFonts w:eastAsiaTheme="minorEastAsia"/>
          <w:i/>
          <w:iCs/>
        </w:rPr>
        <w:t xml:space="preserve"> </w:t>
      </w:r>
      <w:proofErr w:type="spellStart"/>
      <w:r>
        <w:rPr>
          <w:rFonts w:eastAsiaTheme="minorEastAsia"/>
          <w:i/>
          <w:iCs/>
        </w:rPr>
        <w:t>gate</w:t>
      </w:r>
      <w:proofErr w:type="spellEnd"/>
      <w:r>
        <w:rPr>
          <w:rFonts w:eastAsiaTheme="minorEastAsia"/>
          <w:i/>
          <w:iCs/>
        </w:rPr>
        <w:t>)</w:t>
      </w:r>
      <w:r>
        <w:rPr>
          <w:rFonts w:eastAsiaTheme="minorEastAsia"/>
        </w:rPr>
        <w:t>.</w:t>
      </w:r>
    </w:p>
    <w:p w14:paraId="78BBB59D" w14:textId="5A356796" w:rsidR="00D42634" w:rsidRDefault="00FC038C" w:rsidP="004B6890">
      <w:pPr>
        <w:pStyle w:val="Tekstakapitu"/>
        <w:rPr>
          <w:rFonts w:eastAsiaTheme="minorEastAsia"/>
        </w:rPr>
      </w:pPr>
      <w:r w:rsidRPr="00FC038C">
        <w:rPr>
          <w:rFonts w:eastAsiaTheme="minorEastAsia"/>
          <w:u w:val="single"/>
        </w:rPr>
        <w:drawing>
          <wp:anchor distT="0" distB="0" distL="114300" distR="114300" simplePos="0" relativeHeight="251666432" behindDoc="0" locked="0" layoutInCell="1" allowOverlap="1" wp14:anchorId="35C69253" wp14:editId="4DD3CFAA">
            <wp:simplePos x="0" y="0"/>
            <wp:positionH relativeFrom="page">
              <wp:align>right</wp:align>
            </wp:positionH>
            <wp:positionV relativeFrom="paragraph">
              <wp:posOffset>630555</wp:posOffset>
            </wp:positionV>
            <wp:extent cx="6594475" cy="3457575"/>
            <wp:effectExtent l="0" t="0" r="0" b="9525"/>
            <wp:wrapSquare wrapText="bothSides"/>
            <wp:docPr id="742090434" name="Obraz 1" descr="Obraz zawierający tekst, zrzut ekranu, diagram, Czcionk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090434" name="Obraz 1" descr="Obraz zawierający tekst, zrzut ekranu, diagram, Czcionka&#10;&#10;Opis wygenerowany automatycznie"/>
                    <pic:cNvPicPr/>
                  </pic:nvPicPr>
                  <pic:blipFill>
                    <a:blip r:embed="rId16">
                      <a:extLst>
                        <a:ext uri="{28A0092B-C50C-407E-A947-70E740481C1C}">
                          <a14:useLocalDpi xmlns:a14="http://schemas.microsoft.com/office/drawing/2010/main" val="0"/>
                        </a:ext>
                      </a:extLst>
                    </a:blip>
                    <a:stretch>
                      <a:fillRect/>
                    </a:stretch>
                  </pic:blipFill>
                  <pic:spPr>
                    <a:xfrm>
                      <a:off x="0" y="0"/>
                      <a:ext cx="6594475" cy="3457575"/>
                    </a:xfrm>
                    <a:prstGeom prst="rect">
                      <a:avLst/>
                    </a:prstGeom>
                  </pic:spPr>
                </pic:pic>
              </a:graphicData>
            </a:graphic>
          </wp:anchor>
        </w:drawing>
      </w:r>
      <w:r w:rsidR="00D42634">
        <w:rPr>
          <w:rFonts w:eastAsiaTheme="minorEastAsia"/>
        </w:rPr>
        <w:t xml:space="preserve">Działanie komórek wpływa na powstawanie nowych wspomnień – informacji przez nie przekształconych i utrwalonych. </w:t>
      </w:r>
    </w:p>
    <w:p w14:paraId="2AD18A28" w14:textId="5C8E4D39" w:rsidR="00FC038C" w:rsidRPr="004376C3" w:rsidRDefault="00FC038C" w:rsidP="004B6890">
      <w:pPr>
        <w:pStyle w:val="Tekstakapitu"/>
        <w:rPr>
          <w:rFonts w:eastAsiaTheme="minorEastAsia"/>
          <w:u w:val="single"/>
        </w:rPr>
      </w:pPr>
    </w:p>
    <w:p w14:paraId="600D6E67" w14:textId="58EEE2A1" w:rsidR="008B36D6" w:rsidRDefault="008B36D6">
      <w:pPr>
        <w:rPr>
          <w:rFonts w:eastAsia="Times New Roman" w:cs="Times New Roman"/>
        </w:rPr>
      </w:pPr>
      <w:r>
        <w:rPr>
          <w:rFonts w:eastAsia="Times New Roman" w:cs="Times New Roman"/>
        </w:rPr>
        <w:br w:type="page"/>
      </w:r>
    </w:p>
    <w:p w14:paraId="5F793239" w14:textId="77777777" w:rsidR="009022F3" w:rsidRDefault="009022F3">
      <w:pPr>
        <w:rPr>
          <w:rFonts w:eastAsia="Times New Roman" w:cs="Times New Roman"/>
        </w:rPr>
      </w:pPr>
    </w:p>
    <w:tbl>
      <w:tblPr>
        <w:tblW w:w="8820" w:type="dxa"/>
        <w:tblLayout w:type="fixed"/>
        <w:tblCellMar>
          <w:left w:w="0" w:type="dxa"/>
          <w:right w:w="0" w:type="dxa"/>
        </w:tblCellMar>
        <w:tblLook w:val="0000" w:firstRow="0" w:lastRow="0" w:firstColumn="0" w:lastColumn="0" w:noHBand="0" w:noVBand="0"/>
      </w:tblPr>
      <w:tblGrid>
        <w:gridCol w:w="5960"/>
        <w:gridCol w:w="2860"/>
      </w:tblGrid>
      <w:tr w:rsidR="008B6A89" w14:paraId="06205840" w14:textId="77777777" w:rsidTr="007038A6">
        <w:trPr>
          <w:trHeight w:val="292"/>
        </w:trPr>
        <w:tc>
          <w:tcPr>
            <w:tcW w:w="5960" w:type="dxa"/>
            <w:tcBorders>
              <w:top w:val="nil"/>
              <w:left w:val="nil"/>
              <w:bottom w:val="nil"/>
              <w:right w:val="nil"/>
            </w:tcBorders>
            <w:vAlign w:val="bottom"/>
          </w:tcPr>
          <w:p w14:paraId="1EBAA1B9" w14:textId="77777777" w:rsidR="008B6A89" w:rsidRDefault="008B6A89" w:rsidP="007038A6">
            <w:pPr>
              <w:widowControl w:val="0"/>
              <w:autoSpaceDE w:val="0"/>
              <w:autoSpaceDN w:val="0"/>
              <w:adjustRightInd w:val="0"/>
              <w:spacing w:line="291" w:lineRule="exact"/>
              <w:ind w:left="40"/>
              <w:rPr>
                <w:rFonts w:cs="Times New Roman"/>
              </w:rPr>
            </w:pPr>
            <w:r>
              <w:rPr>
                <w:rFonts w:cs="Times New Roman"/>
                <w:sz w:val="26"/>
                <w:szCs w:val="26"/>
              </w:rPr>
              <w:t>POLITECHNIKA RZESZOWSKA im. I. Łukasiewicza</w:t>
            </w:r>
          </w:p>
        </w:tc>
        <w:tc>
          <w:tcPr>
            <w:tcW w:w="2860" w:type="dxa"/>
            <w:tcBorders>
              <w:top w:val="nil"/>
              <w:left w:val="nil"/>
              <w:bottom w:val="nil"/>
              <w:right w:val="nil"/>
            </w:tcBorders>
            <w:vAlign w:val="bottom"/>
          </w:tcPr>
          <w:p w14:paraId="78DB0A20" w14:textId="77777777" w:rsidR="008B6A89" w:rsidRDefault="008B6A89" w:rsidP="007038A6">
            <w:pPr>
              <w:widowControl w:val="0"/>
              <w:autoSpaceDE w:val="0"/>
              <w:autoSpaceDN w:val="0"/>
              <w:adjustRightInd w:val="0"/>
              <w:spacing w:line="291" w:lineRule="exact"/>
              <w:ind w:left="1160"/>
              <w:rPr>
                <w:rFonts w:cs="Times New Roman"/>
              </w:rPr>
            </w:pPr>
            <w:r>
              <w:rPr>
                <w:rFonts w:cs="Times New Roman"/>
                <w:sz w:val="26"/>
                <w:szCs w:val="26"/>
              </w:rPr>
              <w:t xml:space="preserve">Rzeszów, </w:t>
            </w:r>
            <w:sdt>
              <w:sdtPr>
                <w:rPr>
                  <w:rFonts w:cs="Times New Roman"/>
                  <w:sz w:val="26"/>
                  <w:szCs w:val="26"/>
                </w:rPr>
                <w:id w:val="1395477301"/>
                <w:placeholder>
                  <w:docPart w:val="AC6CEF38945344B9A0C5A02BD73B680F"/>
                </w:placeholder>
                <w:dropDownList>
                  <w:listItem w:displayText="Rok" w:value="Rok"/>
                  <w:listItem w:displayText="2021" w:value="2021"/>
                  <w:listItem w:displayText="2022" w:value="2022"/>
                </w:dropDownList>
              </w:sdtPr>
              <w:sdtContent>
                <w:r>
                  <w:rPr>
                    <w:rFonts w:cs="Times New Roman"/>
                    <w:sz w:val="26"/>
                    <w:szCs w:val="26"/>
                  </w:rPr>
                  <w:t>Rok</w:t>
                </w:r>
              </w:sdtContent>
            </w:sdt>
          </w:p>
        </w:tc>
      </w:tr>
      <w:tr w:rsidR="008B6A89" w14:paraId="78C5303B" w14:textId="77777777" w:rsidTr="007038A6">
        <w:trPr>
          <w:trHeight w:val="298"/>
        </w:trPr>
        <w:tc>
          <w:tcPr>
            <w:tcW w:w="5960" w:type="dxa"/>
            <w:tcBorders>
              <w:top w:val="nil"/>
              <w:left w:val="nil"/>
              <w:bottom w:val="nil"/>
              <w:right w:val="nil"/>
            </w:tcBorders>
            <w:vAlign w:val="bottom"/>
          </w:tcPr>
          <w:p w14:paraId="21E65503" w14:textId="77777777" w:rsidR="008B6A89" w:rsidRDefault="008B6A89" w:rsidP="007038A6">
            <w:pPr>
              <w:widowControl w:val="0"/>
              <w:autoSpaceDE w:val="0"/>
              <w:autoSpaceDN w:val="0"/>
              <w:adjustRightInd w:val="0"/>
              <w:spacing w:line="296" w:lineRule="exact"/>
              <w:ind w:left="40"/>
              <w:rPr>
                <w:rFonts w:cs="Times New Roman"/>
              </w:rPr>
            </w:pPr>
            <w:r>
              <w:rPr>
                <w:rFonts w:cs="Times New Roman"/>
                <w:sz w:val="26"/>
                <w:szCs w:val="26"/>
              </w:rPr>
              <w:t>Wydział Elektrotechniki i Informatyki</w:t>
            </w:r>
          </w:p>
        </w:tc>
        <w:tc>
          <w:tcPr>
            <w:tcW w:w="2860" w:type="dxa"/>
            <w:tcBorders>
              <w:top w:val="nil"/>
              <w:left w:val="nil"/>
              <w:bottom w:val="nil"/>
              <w:right w:val="nil"/>
            </w:tcBorders>
            <w:vAlign w:val="bottom"/>
          </w:tcPr>
          <w:p w14:paraId="1C580BB0" w14:textId="77777777" w:rsidR="008B6A89" w:rsidRDefault="008B6A89" w:rsidP="007038A6">
            <w:pPr>
              <w:widowControl w:val="0"/>
              <w:autoSpaceDE w:val="0"/>
              <w:autoSpaceDN w:val="0"/>
              <w:adjustRightInd w:val="0"/>
              <w:rPr>
                <w:rFonts w:cs="Times New Roman"/>
              </w:rPr>
            </w:pPr>
          </w:p>
        </w:tc>
      </w:tr>
      <w:tr w:rsidR="008B6A89" w14:paraId="6E6C185E" w14:textId="77777777" w:rsidTr="007038A6">
        <w:trPr>
          <w:trHeight w:val="300"/>
        </w:trPr>
        <w:tc>
          <w:tcPr>
            <w:tcW w:w="5960" w:type="dxa"/>
            <w:tcBorders>
              <w:top w:val="nil"/>
              <w:left w:val="nil"/>
              <w:bottom w:val="nil"/>
              <w:right w:val="nil"/>
            </w:tcBorders>
            <w:vAlign w:val="bottom"/>
          </w:tcPr>
          <w:p w14:paraId="3FD84AB5" w14:textId="77777777" w:rsidR="008B6A89" w:rsidRDefault="008B6A89" w:rsidP="007038A6">
            <w:pPr>
              <w:widowControl w:val="0"/>
              <w:autoSpaceDE w:val="0"/>
              <w:autoSpaceDN w:val="0"/>
              <w:adjustRightInd w:val="0"/>
              <w:ind w:left="40"/>
              <w:rPr>
                <w:rFonts w:cs="Times New Roman"/>
              </w:rPr>
            </w:pPr>
          </w:p>
        </w:tc>
        <w:tc>
          <w:tcPr>
            <w:tcW w:w="2860" w:type="dxa"/>
            <w:tcBorders>
              <w:top w:val="nil"/>
              <w:left w:val="nil"/>
              <w:bottom w:val="nil"/>
              <w:right w:val="nil"/>
            </w:tcBorders>
            <w:vAlign w:val="bottom"/>
          </w:tcPr>
          <w:p w14:paraId="67B6E495" w14:textId="77777777" w:rsidR="008B6A89" w:rsidRDefault="008B6A89" w:rsidP="007038A6">
            <w:pPr>
              <w:widowControl w:val="0"/>
              <w:autoSpaceDE w:val="0"/>
              <w:autoSpaceDN w:val="0"/>
              <w:adjustRightInd w:val="0"/>
              <w:rPr>
                <w:rFonts w:cs="Times New Roman"/>
              </w:rPr>
            </w:pPr>
          </w:p>
        </w:tc>
      </w:tr>
    </w:tbl>
    <w:p w14:paraId="43EFD219" w14:textId="77777777" w:rsidR="008B6A89" w:rsidRDefault="008B6A89" w:rsidP="008B6A89">
      <w:pPr>
        <w:widowControl w:val="0"/>
        <w:autoSpaceDE w:val="0"/>
        <w:autoSpaceDN w:val="0"/>
        <w:adjustRightInd w:val="0"/>
        <w:spacing w:line="243" w:lineRule="exact"/>
        <w:rPr>
          <w:rFonts w:cs="Times New Roman"/>
        </w:rPr>
      </w:pPr>
      <w:r>
        <w:rPr>
          <w:noProof/>
        </w:rPr>
        <mc:AlternateContent>
          <mc:Choice Requires="wps">
            <w:drawing>
              <wp:anchor distT="0" distB="0" distL="114300" distR="114300" simplePos="0" relativeHeight="251663360" behindDoc="1" locked="0" layoutInCell="0" allowOverlap="1" wp14:anchorId="74ED1C45" wp14:editId="47627C86">
                <wp:simplePos x="0" y="0"/>
                <wp:positionH relativeFrom="column">
                  <wp:posOffset>3175</wp:posOffset>
                </wp:positionH>
                <wp:positionV relativeFrom="paragraph">
                  <wp:posOffset>-582930</wp:posOffset>
                </wp:positionV>
                <wp:extent cx="0" cy="8662035"/>
                <wp:effectExtent l="18415" t="16510" r="10160" b="17780"/>
                <wp:wrapNone/>
                <wp:docPr id="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FF97C0" id="Line 8"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5pt,-45.9pt" to=".2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" o:allowincell="f" strokeweight="1.44pt"/>
            </w:pict>
          </mc:Fallback>
        </mc:AlternateContent>
      </w:r>
      <w:r>
        <w:rPr>
          <w:noProof/>
        </w:rPr>
        <mc:AlternateContent>
          <mc:Choice Requires="wps">
            <w:drawing>
              <wp:anchor distT="0" distB="0" distL="114300" distR="114300" simplePos="0" relativeHeight="251664384" behindDoc="1" locked="0" layoutInCell="0" allowOverlap="1" wp14:anchorId="28500B74" wp14:editId="21D434C3">
                <wp:simplePos x="0" y="0"/>
                <wp:positionH relativeFrom="column">
                  <wp:posOffset>-5715</wp:posOffset>
                </wp:positionH>
                <wp:positionV relativeFrom="paragraph">
                  <wp:posOffset>8069580</wp:posOffset>
                </wp:positionV>
                <wp:extent cx="5600065" cy="0"/>
                <wp:effectExtent l="9525" t="10795" r="10160" b="17780"/>
                <wp:wrapNone/>
                <wp:docPr id="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2E99810" id="Line 9"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635.4pt" to="440.5pt,63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" o:allowincell="f" strokeweight=".50794mm"/>
            </w:pict>
          </mc:Fallback>
        </mc:AlternateContent>
      </w:r>
      <w:r>
        <w:rPr>
          <w:noProof/>
        </w:rPr>
        <mc:AlternateContent>
          <mc:Choice Requires="wps">
            <w:drawing>
              <wp:anchor distT="0" distB="0" distL="114300" distR="114300" simplePos="0" relativeHeight="251665408" behindDoc="1" locked="0" layoutInCell="0" allowOverlap="1" wp14:anchorId="64F8EB96" wp14:editId="3C72D606">
                <wp:simplePos x="0" y="0"/>
                <wp:positionH relativeFrom="column">
                  <wp:posOffset>5584825</wp:posOffset>
                </wp:positionH>
                <wp:positionV relativeFrom="paragraph">
                  <wp:posOffset>-582930</wp:posOffset>
                </wp:positionV>
                <wp:extent cx="0" cy="8662035"/>
                <wp:effectExtent l="18415" t="16510" r="10160" b="1778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66203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6A3842F" id="Line 10"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39.75pt,-45.9pt" to="439.75pt,636.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" o:allowincell="f" strokeweight="1.44pt"/>
            </w:pict>
          </mc:Fallback>
        </mc:AlternateContent>
      </w:r>
    </w:p>
    <w:p w14:paraId="625BDDF9" w14:textId="77777777" w:rsidR="008B6A89" w:rsidRDefault="008B6A89" w:rsidP="008B6A89">
      <w:pPr>
        <w:widowControl w:val="0"/>
        <w:autoSpaceDE w:val="0"/>
        <w:autoSpaceDN w:val="0"/>
        <w:adjustRightInd w:val="0"/>
        <w:ind w:left="920"/>
        <w:rPr>
          <w:rFonts w:cs="Times New Roman"/>
        </w:rPr>
      </w:pPr>
      <w:r>
        <w:rPr>
          <w:rFonts w:cs="Times New Roman"/>
          <w:b/>
          <w:bCs/>
        </w:rPr>
        <w:t xml:space="preserve">STRESZCZENIE </w:t>
      </w:r>
      <w:sdt>
        <w:sdtPr>
          <w:rPr>
            <w:rFonts w:cs="Times New Roman"/>
            <w:b/>
            <w:bCs/>
          </w:rPr>
          <w:id w:val="516500258"/>
          <w:comboBox>
            <w:listItem w:displayText="(wybierz rodzaj pracy)" w:value="(wybierz rodzaj pracy)"/>
            <w:listItem w:displayText="PRACY DYPLOMOWEJ INŻYNIERSKIEJ" w:value="PRACY DYPLOMOWEJ INŻYNIERSKIEJ"/>
            <w:listItem w:displayText="PRACY DYPLOMOWEJ MAGISTERSKIEJ" w:value="PRACY DYPLOMOWEJ MAGISTERSKIEJ"/>
            <w:listItem w:displayText="PROJEKTU INŻYNIERSKIEGO" w:value="PROJEKTU INŻYNIERSKIEGO"/>
          </w:comboBox>
        </w:sdtPr>
        <w:sdtContent>
          <w:r>
            <w:rPr>
              <w:rFonts w:cs="Times New Roman"/>
              <w:b/>
              <w:bCs/>
            </w:rPr>
            <w:t>(wybierz rodzaj pracy)</w:t>
          </w:r>
        </w:sdtContent>
      </w:sdt>
    </w:p>
    <w:p w14:paraId="795F91F0" w14:textId="77777777" w:rsidR="008B6A89" w:rsidRDefault="008B6A89" w:rsidP="008B6A89">
      <w:pPr>
        <w:widowControl w:val="0"/>
        <w:autoSpaceDE w:val="0"/>
        <w:autoSpaceDN w:val="0"/>
        <w:adjustRightInd w:val="0"/>
        <w:spacing w:line="194" w:lineRule="exact"/>
        <w:rPr>
          <w:rFonts w:cs="Times New Roman"/>
        </w:rPr>
      </w:pPr>
    </w:p>
    <w:p w14:paraId="626EA763" w14:textId="77777777" w:rsidR="008B6A89" w:rsidRDefault="008B6A89" w:rsidP="008B6A89">
      <w:pPr>
        <w:widowControl w:val="0"/>
        <w:autoSpaceDE w:val="0"/>
        <w:autoSpaceDN w:val="0"/>
        <w:adjustRightInd w:val="0"/>
        <w:ind w:left="3540"/>
        <w:rPr>
          <w:rFonts w:cs="Times New Roman"/>
        </w:rPr>
      </w:pPr>
      <w:r>
        <w:rPr>
          <w:rFonts w:cs="Times New Roman"/>
          <w:b/>
          <w:bCs/>
        </w:rPr>
        <w:t>TYTUŁ PRACY</w:t>
      </w:r>
    </w:p>
    <w:p w14:paraId="4A185CE7" w14:textId="77777777" w:rsidR="008B6A89" w:rsidRDefault="008B6A89" w:rsidP="008B6A89">
      <w:pPr>
        <w:widowControl w:val="0"/>
        <w:autoSpaceDE w:val="0"/>
        <w:autoSpaceDN w:val="0"/>
        <w:adjustRightInd w:val="0"/>
        <w:spacing w:line="260" w:lineRule="exact"/>
        <w:rPr>
          <w:rFonts w:cs="Times New Roman"/>
        </w:rPr>
      </w:pPr>
    </w:p>
    <w:p w14:paraId="23B0DEE4" w14:textId="77777777" w:rsidR="008B6A89" w:rsidRDefault="008B6A89" w:rsidP="008B6A89">
      <w:pPr>
        <w:widowControl w:val="0"/>
        <w:overflowPunct w:val="0"/>
        <w:autoSpaceDE w:val="0"/>
        <w:autoSpaceDN w:val="0"/>
        <w:adjustRightInd w:val="0"/>
        <w:spacing w:line="207" w:lineRule="auto"/>
        <w:ind w:left="40" w:right="2100"/>
        <w:rPr>
          <w:rFonts w:cs="Times New Roman"/>
        </w:rPr>
      </w:pPr>
      <w:r>
        <w:rPr>
          <w:rFonts w:cs="Times New Roman"/>
          <w:sz w:val="23"/>
          <w:szCs w:val="23"/>
        </w:rPr>
        <w:t xml:space="preserve">Autor: Imię Nazwisko, nr albumu: </w:t>
      </w:r>
      <w:sdt>
        <w:sdtPr>
          <w:rPr>
            <w:rFonts w:cs="Times New Roman"/>
            <w:sz w:val="23"/>
            <w:szCs w:val="23"/>
          </w:rPr>
          <w:id w:val="516500285"/>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-123456 Opiekun: </w:t>
      </w:r>
      <w:sdt>
        <w:sdtPr>
          <w:rPr>
            <w:rFonts w:cs="Times New Roman"/>
            <w:sz w:val="23"/>
            <w:szCs w:val="23"/>
          </w:rPr>
          <w:id w:val="516500267"/>
          <w:dropDownList>
            <w:listItem w:displayText="(tytuł naukowy przed)" w:value="(tytuł naukowy przed)"/>
            <w:listItem w:displayText="prof. dr hab. inż." w:value="prof. dr hab. inż."/>
            <w:listItem w:displayText="prof. dr hab." w:value="prof. dr hab."/>
            <w:listItem w:displayText="dr hab. inż." w:value="dr hab. inż."/>
            <w:listItem w:displayText="dr hab." w:value="dr hab."/>
            <w:listItem w:displayText="dr inż." w:value="dr inż."/>
            <w:listItem w:displayText="dr" w:value="dr"/>
            <w:listItem w:displayText="mgr inż." w:value="mgr inż."/>
            <w:listItem w:displayText="mgr" w:value="mgr"/>
          </w:dropDownList>
        </w:sdtPr>
        <w:sdtContent>
          <w:r>
            <w:rPr>
              <w:rFonts w:cs="Times New Roman"/>
              <w:sz w:val="23"/>
              <w:szCs w:val="23"/>
            </w:rPr>
            <w:t>(tytuł naukowy przed)</w:t>
          </w:r>
        </w:sdtContent>
      </w:sdt>
      <w:r>
        <w:rPr>
          <w:rFonts w:cs="Times New Roman"/>
          <w:sz w:val="23"/>
          <w:szCs w:val="23"/>
        </w:rPr>
        <w:t xml:space="preserve"> Imię Nazwisko</w:t>
      </w:r>
      <w:sdt>
        <w:sdtPr>
          <w:rPr>
            <w:rFonts w:cs="Times New Roman"/>
            <w:sz w:val="23"/>
            <w:szCs w:val="23"/>
          </w:rPr>
          <w:id w:val="516500288"/>
          <w:dropDownList>
            <w:listItem w:displayText="(tytuł naukowy po)" w:value="(tytuł naukowy po)"/>
            <w:listItem w:displayText="  " w:value="  "/>
            <w:listItem w:displayText=", prof. PRz" w:value=", prof. PRz"/>
          </w:dropDownList>
        </w:sdtPr>
        <w:sdtContent>
          <w:r>
            <w:rPr>
              <w:rFonts w:cs="Times New Roman"/>
              <w:sz w:val="23"/>
              <w:szCs w:val="23"/>
            </w:rPr>
            <w:t>(tytuł naukowy po)</w:t>
          </w:r>
        </w:sdtContent>
      </w:sdt>
    </w:p>
    <w:p w14:paraId="5363838E" w14:textId="77777777" w:rsidR="008B6A89" w:rsidRDefault="008B6A89" w:rsidP="008B6A89">
      <w:pPr>
        <w:widowControl w:val="0"/>
        <w:autoSpaceDE w:val="0"/>
        <w:autoSpaceDN w:val="0"/>
        <w:adjustRightInd w:val="0"/>
        <w:spacing w:line="230" w:lineRule="auto"/>
        <w:ind w:left="40"/>
        <w:rPr>
          <w:rFonts w:cs="Times New Roman"/>
        </w:rPr>
      </w:pPr>
      <w:r>
        <w:rPr>
          <w:rFonts w:cs="Times New Roman"/>
        </w:rPr>
        <w:t>Słowa kluczowe: (max. 5 słów kluczowych w 2 wierszach, oddzielanych przecinkami)</w:t>
      </w:r>
    </w:p>
    <w:p w14:paraId="2BBAB74D" w14:textId="77777777" w:rsidR="008B6A89" w:rsidRDefault="008B6A89" w:rsidP="008B6A89">
      <w:pPr>
        <w:widowControl w:val="0"/>
        <w:autoSpaceDE w:val="0"/>
        <w:autoSpaceDN w:val="0"/>
        <w:adjustRightInd w:val="0"/>
        <w:spacing w:line="398" w:lineRule="exact"/>
        <w:rPr>
          <w:rFonts w:cs="Times New Roman"/>
        </w:rPr>
      </w:pPr>
    </w:p>
    <w:p w14:paraId="3516E136" w14:textId="77777777" w:rsidR="008B6A89" w:rsidRDefault="008B6A89" w:rsidP="008B6A89">
      <w:pPr>
        <w:widowControl w:val="0"/>
        <w:autoSpaceDE w:val="0"/>
        <w:autoSpaceDN w:val="0"/>
        <w:adjustRightInd w:val="0"/>
        <w:ind w:left="40"/>
        <w:rPr>
          <w:rFonts w:cs="Times New Roman"/>
        </w:rPr>
      </w:pPr>
      <w:r>
        <w:rPr>
          <w:rFonts w:cs="Times New Roman"/>
        </w:rPr>
        <w:t>(tekst streszczenia - max. 10 wierszy)</w:t>
      </w:r>
    </w:p>
    <w:p w14:paraId="49CA9F18" w14:textId="77777777" w:rsidR="008B6A89" w:rsidRDefault="008B6A89" w:rsidP="008B6A89">
      <w:pPr>
        <w:widowControl w:val="0"/>
        <w:autoSpaceDE w:val="0"/>
        <w:autoSpaceDN w:val="0"/>
        <w:adjustRightInd w:val="0"/>
        <w:ind w:left="40"/>
        <w:rPr>
          <w:rFonts w:cs="Times New Roman"/>
        </w:rPr>
      </w:pPr>
    </w:p>
    <w:p w14:paraId="7D464AAF" w14:textId="77777777" w:rsidR="008B6A89" w:rsidRDefault="008B6A89" w:rsidP="008B6A89">
      <w:pPr>
        <w:widowControl w:val="0"/>
        <w:autoSpaceDE w:val="0"/>
        <w:autoSpaceDN w:val="0"/>
        <w:adjustRightInd w:val="0"/>
        <w:ind w:left="40"/>
        <w:rPr>
          <w:rFonts w:cs="Times New Roman"/>
        </w:rPr>
      </w:pPr>
    </w:p>
    <w:p w14:paraId="0CAC1C28" w14:textId="77777777" w:rsidR="008B6A89" w:rsidRDefault="008B6A89" w:rsidP="008B6A89">
      <w:pPr>
        <w:widowControl w:val="0"/>
        <w:autoSpaceDE w:val="0"/>
        <w:autoSpaceDN w:val="0"/>
        <w:adjustRightInd w:val="0"/>
        <w:ind w:left="40"/>
        <w:rPr>
          <w:rFonts w:cs="Times New Roman"/>
        </w:rPr>
      </w:pPr>
    </w:p>
    <w:p w14:paraId="41C0D252" w14:textId="77777777" w:rsidR="008B6A89" w:rsidRDefault="008B6A89" w:rsidP="008B6A89">
      <w:pPr>
        <w:widowControl w:val="0"/>
        <w:autoSpaceDE w:val="0"/>
        <w:autoSpaceDN w:val="0"/>
        <w:adjustRightInd w:val="0"/>
        <w:ind w:left="40"/>
        <w:rPr>
          <w:rFonts w:cs="Times New Roman"/>
        </w:rPr>
      </w:pPr>
    </w:p>
    <w:p w14:paraId="1D515893" w14:textId="77777777" w:rsidR="008B6A89" w:rsidRDefault="008B6A89" w:rsidP="008B6A89">
      <w:pPr>
        <w:widowControl w:val="0"/>
        <w:autoSpaceDE w:val="0"/>
        <w:autoSpaceDN w:val="0"/>
        <w:adjustRightInd w:val="0"/>
        <w:ind w:left="40"/>
        <w:rPr>
          <w:rFonts w:cs="Times New Roman"/>
        </w:rPr>
      </w:pPr>
    </w:p>
    <w:p w14:paraId="54BFCF80" w14:textId="77777777" w:rsidR="008B6A89" w:rsidRDefault="008B6A89" w:rsidP="008B6A89">
      <w:pPr>
        <w:widowControl w:val="0"/>
        <w:autoSpaceDE w:val="0"/>
        <w:autoSpaceDN w:val="0"/>
        <w:adjustRightInd w:val="0"/>
        <w:ind w:left="40"/>
        <w:rPr>
          <w:rFonts w:cs="Times New Roman"/>
        </w:rPr>
      </w:pPr>
    </w:p>
    <w:p w14:paraId="5D884202" w14:textId="77777777" w:rsidR="008B6A89" w:rsidRDefault="008B6A89" w:rsidP="008B6A89">
      <w:pPr>
        <w:widowControl w:val="0"/>
        <w:autoSpaceDE w:val="0"/>
        <w:autoSpaceDN w:val="0"/>
        <w:adjustRightInd w:val="0"/>
        <w:ind w:left="40"/>
        <w:rPr>
          <w:rFonts w:cs="Times New Roman"/>
        </w:rPr>
      </w:pPr>
    </w:p>
    <w:p w14:paraId="4F591EC4" w14:textId="77777777" w:rsidR="008B6A89" w:rsidRDefault="008B6A89" w:rsidP="008B6A89">
      <w:pPr>
        <w:widowControl w:val="0"/>
        <w:autoSpaceDE w:val="0"/>
        <w:autoSpaceDN w:val="0"/>
        <w:adjustRightInd w:val="0"/>
        <w:ind w:left="40"/>
        <w:rPr>
          <w:rFonts w:cs="Times New Roman"/>
        </w:rPr>
      </w:pPr>
    </w:p>
    <w:p w14:paraId="28FE2F74" w14:textId="77777777" w:rsidR="008B6A89" w:rsidRDefault="008B6A89" w:rsidP="008B6A89">
      <w:pPr>
        <w:widowControl w:val="0"/>
        <w:autoSpaceDE w:val="0"/>
        <w:autoSpaceDN w:val="0"/>
        <w:adjustRightInd w:val="0"/>
        <w:ind w:left="40"/>
        <w:rPr>
          <w:rFonts w:cs="Times New Roman"/>
        </w:rPr>
      </w:pPr>
    </w:p>
    <w:p w14:paraId="3A6F3E59" w14:textId="77777777" w:rsidR="008B6A89" w:rsidRDefault="008B6A89" w:rsidP="008B6A89">
      <w:pPr>
        <w:widowControl w:val="0"/>
        <w:autoSpaceDE w:val="0"/>
        <w:autoSpaceDN w:val="0"/>
        <w:adjustRightInd w:val="0"/>
        <w:ind w:left="40"/>
        <w:rPr>
          <w:rFonts w:cs="Times New Roman"/>
        </w:rPr>
      </w:pPr>
    </w:p>
    <w:p w14:paraId="58B7A191" w14:textId="77777777" w:rsidR="008B6A89" w:rsidRDefault="008B6A89" w:rsidP="008B6A89">
      <w:pPr>
        <w:widowControl w:val="0"/>
        <w:autoSpaceDE w:val="0"/>
        <w:autoSpaceDN w:val="0"/>
        <w:adjustRightInd w:val="0"/>
        <w:ind w:left="40"/>
        <w:rPr>
          <w:rFonts w:cs="Times New Roman"/>
        </w:rPr>
      </w:pPr>
      <w:r>
        <w:rPr>
          <w:noProof/>
        </w:rPr>
        <mc:AlternateContent>
          <mc:Choice Requires="wps">
            <w:drawing>
              <wp:anchor distT="0" distB="0" distL="114300" distR="114300" simplePos="0" relativeHeight="251662336" behindDoc="1" locked="0" layoutInCell="0" allowOverlap="1" wp14:anchorId="1C8979AD" wp14:editId="610D9EFD">
                <wp:simplePos x="0" y="0"/>
                <wp:positionH relativeFrom="column">
                  <wp:posOffset>-5715</wp:posOffset>
                </wp:positionH>
                <wp:positionV relativeFrom="paragraph">
                  <wp:posOffset>92710</wp:posOffset>
                </wp:positionV>
                <wp:extent cx="5600065" cy="0"/>
                <wp:effectExtent l="9525" t="12065" r="10160" b="16510"/>
                <wp:wrapNone/>
                <wp:docPr id="4"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60006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8A5E87E" id="Line 7"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5pt,7.3pt" to="440.5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" o:allowincell="f" strokeweight="1.44pt"/>
            </w:pict>
          </mc:Fallback>
        </mc:AlternateContent>
      </w:r>
    </w:p>
    <w:p w14:paraId="17BE0B39" w14:textId="77777777" w:rsidR="008B6A89" w:rsidRPr="008B6A89" w:rsidRDefault="008B6A89" w:rsidP="008B6A89">
      <w:pPr>
        <w:widowControl w:val="0"/>
        <w:autoSpaceDE w:val="0"/>
        <w:autoSpaceDN w:val="0"/>
        <w:adjustRightInd w:val="0"/>
        <w:spacing w:before="60" w:line="200" w:lineRule="exact"/>
        <w:rPr>
          <w:rFonts w:cs="Times New Roman"/>
          <w:sz w:val="26"/>
          <w:szCs w:val="26"/>
        </w:rPr>
      </w:pPr>
      <w:r>
        <w:rPr>
          <w:rFonts w:cs="Times New Roman"/>
          <w:sz w:val="26"/>
          <w:szCs w:val="26"/>
        </w:rPr>
        <w:t xml:space="preserve"> </w:t>
      </w:r>
      <w:r w:rsidRPr="008B6A89">
        <w:rPr>
          <w:rFonts w:cs="Times New Roman"/>
          <w:sz w:val="26"/>
          <w:szCs w:val="26"/>
        </w:rPr>
        <w:t>RZESZOW UNIVERSITY OF TECHNOLOGY</w:t>
      </w:r>
      <w:r w:rsidRPr="008B6A89">
        <w:rPr>
          <w:rFonts w:cs="Times New Roman"/>
          <w:sz w:val="26"/>
          <w:szCs w:val="26"/>
        </w:rPr>
        <w:tab/>
      </w:r>
      <w:r w:rsidRPr="008B6A89">
        <w:rPr>
          <w:rFonts w:cs="Times New Roman"/>
          <w:sz w:val="26"/>
          <w:szCs w:val="26"/>
        </w:rPr>
        <w:tab/>
      </w:r>
      <w:r w:rsidRPr="008B6A89">
        <w:rPr>
          <w:rFonts w:cs="Times New Roman"/>
          <w:sz w:val="26"/>
          <w:szCs w:val="26"/>
        </w:rPr>
        <w:tab/>
      </w:r>
      <w:proofErr w:type="spellStart"/>
      <w:r w:rsidRPr="008B6A89">
        <w:rPr>
          <w:rFonts w:cs="Times New Roman"/>
          <w:sz w:val="26"/>
          <w:szCs w:val="26"/>
        </w:rPr>
        <w:t>Rzeszow</w:t>
      </w:r>
      <w:proofErr w:type="spellEnd"/>
      <w:r w:rsidRPr="008B6A89">
        <w:rPr>
          <w:rFonts w:cs="Times New Roman"/>
          <w:sz w:val="26"/>
          <w:szCs w:val="26"/>
        </w:rPr>
        <w:t xml:space="preserve">, </w:t>
      </w:r>
      <w:sdt>
        <w:sdtPr>
          <w:rPr>
            <w:rFonts w:cs="Times New Roman"/>
            <w:sz w:val="26"/>
            <w:szCs w:val="26"/>
          </w:rPr>
          <w:id w:val="644481407"/>
          <w:placeholder>
            <w:docPart w:val="196E3842A0084D45BFB3D89CA6A81245"/>
          </w:placeholder>
          <w:dropDownList>
            <w:listItem w:displayText="Rok" w:value="Rok"/>
            <w:listItem w:displayText="2021" w:value="2021"/>
            <w:listItem w:displayText="2022" w:value="2022"/>
          </w:dropDownList>
        </w:sdtPr>
        <w:sdtContent>
          <w:r w:rsidRPr="008B6A89">
            <w:rPr>
              <w:rFonts w:cs="Times New Roman"/>
              <w:sz w:val="26"/>
              <w:szCs w:val="26"/>
            </w:rPr>
            <w:t>Rok</w:t>
          </w:r>
        </w:sdtContent>
      </w:sdt>
    </w:p>
    <w:p w14:paraId="70C1517C" w14:textId="77777777" w:rsidR="008B6A89" w:rsidRPr="008B6A89" w:rsidRDefault="008B6A89" w:rsidP="008B6A89">
      <w:pPr>
        <w:widowControl w:val="0"/>
        <w:autoSpaceDE w:val="0"/>
        <w:autoSpaceDN w:val="0"/>
        <w:adjustRightInd w:val="0"/>
        <w:spacing w:line="1" w:lineRule="exact"/>
        <w:rPr>
          <w:rFonts w:cs="Times New Roman"/>
        </w:rPr>
      </w:pPr>
    </w:p>
    <w:p w14:paraId="436002B3" w14:textId="77777777" w:rsidR="008B6A89" w:rsidRPr="00850B87" w:rsidRDefault="008B6A89" w:rsidP="008B6A89">
      <w:pPr>
        <w:widowControl w:val="0"/>
        <w:autoSpaceDE w:val="0"/>
        <w:autoSpaceDN w:val="0"/>
        <w:adjustRightInd w:val="0"/>
        <w:rPr>
          <w:rFonts w:cs="Times New Roman"/>
          <w:lang w:val="en-US"/>
        </w:rPr>
      </w:pPr>
      <w:r w:rsidRPr="008B6A89">
        <w:rPr>
          <w:rFonts w:cs="Times New Roman"/>
          <w:sz w:val="26"/>
          <w:szCs w:val="26"/>
        </w:rPr>
        <w:t xml:space="preserve"> </w:t>
      </w:r>
      <w:r w:rsidRPr="00850B87">
        <w:rPr>
          <w:rFonts w:cs="Times New Roman"/>
          <w:sz w:val="26"/>
          <w:szCs w:val="26"/>
          <w:lang w:val="en-US"/>
        </w:rPr>
        <w:t>Faculty of Electrical and Computer Engineering</w:t>
      </w:r>
    </w:p>
    <w:p w14:paraId="55546238" w14:textId="77777777" w:rsidR="008B6A89" w:rsidRPr="00850B87" w:rsidRDefault="008B6A89" w:rsidP="008B6A89">
      <w:pPr>
        <w:widowControl w:val="0"/>
        <w:autoSpaceDE w:val="0"/>
        <w:autoSpaceDN w:val="0"/>
        <w:adjustRightInd w:val="0"/>
        <w:spacing w:line="1" w:lineRule="exact"/>
        <w:rPr>
          <w:rFonts w:cs="Times New Roman"/>
          <w:lang w:val="en-US"/>
        </w:rPr>
      </w:pPr>
    </w:p>
    <w:p w14:paraId="2148EC57" w14:textId="77777777" w:rsidR="008B6A89" w:rsidRPr="00C62326" w:rsidRDefault="008B6A89" w:rsidP="008B6A89">
      <w:pPr>
        <w:widowControl w:val="0"/>
        <w:autoSpaceDE w:val="0"/>
        <w:autoSpaceDN w:val="0"/>
        <w:adjustRightInd w:val="0"/>
        <w:spacing w:line="243" w:lineRule="exact"/>
        <w:rPr>
          <w:rFonts w:cs="Times New Roman"/>
          <w:lang w:val="en-GB"/>
        </w:rPr>
      </w:pPr>
    </w:p>
    <w:p w14:paraId="059F91F6" w14:textId="77777777" w:rsidR="008B6A89" w:rsidRPr="00C62326" w:rsidRDefault="008B6A89" w:rsidP="008B6A89">
      <w:pPr>
        <w:widowControl w:val="0"/>
        <w:autoSpaceDE w:val="0"/>
        <w:autoSpaceDN w:val="0"/>
        <w:adjustRightInd w:val="0"/>
        <w:spacing w:line="243" w:lineRule="exact"/>
        <w:rPr>
          <w:rFonts w:cs="Times New Roman"/>
          <w:lang w:val="en-GB"/>
        </w:rPr>
      </w:pPr>
    </w:p>
    <w:p w14:paraId="55AF415D" w14:textId="77777777" w:rsidR="008B6A89" w:rsidRDefault="008B6A89" w:rsidP="008B6A89">
      <w:pPr>
        <w:widowControl w:val="0"/>
        <w:autoSpaceDE w:val="0"/>
        <w:autoSpaceDN w:val="0"/>
        <w:adjustRightInd w:val="0"/>
        <w:ind w:left="1480"/>
        <w:rPr>
          <w:rFonts w:cs="Times New Roman"/>
        </w:rPr>
      </w:pPr>
      <w:r>
        <w:rPr>
          <w:rFonts w:cs="Times New Roman"/>
          <w:b/>
          <w:bCs/>
        </w:rPr>
        <w:t xml:space="preserve">DIPLOMA THESIS </w:t>
      </w:r>
      <w:sdt>
        <w:sdtPr>
          <w:rPr>
            <w:rFonts w:cs="Times New Roman"/>
            <w:b/>
            <w:bCs/>
          </w:rPr>
          <w:id w:val="516500347"/>
          <w:dropDownList>
            <w:listItem w:displayText="(wybierz rodzaj pracy)" w:value="(wybierz rodzaj pracy)"/>
            <w:listItem w:displayText="(MS)" w:value="(MS)"/>
            <w:listItem w:displayText="(BS)" w:value="(BS)"/>
          </w:dropDownList>
        </w:sdtPr>
        <w:sdtContent>
          <w:r>
            <w:rPr>
              <w:rFonts w:cs="Times New Roman"/>
              <w:b/>
              <w:bCs/>
            </w:rPr>
            <w:t>(wybierz rodzaj pracy)</w:t>
          </w:r>
        </w:sdtContent>
      </w:sdt>
      <w:r>
        <w:rPr>
          <w:rFonts w:cs="Times New Roman"/>
          <w:b/>
          <w:bCs/>
        </w:rPr>
        <w:t xml:space="preserve"> ABSTRACT</w:t>
      </w:r>
    </w:p>
    <w:p w14:paraId="3F6B7310" w14:textId="77777777" w:rsidR="008B6A89" w:rsidRDefault="008B6A89" w:rsidP="008B6A89">
      <w:pPr>
        <w:widowControl w:val="0"/>
        <w:autoSpaceDE w:val="0"/>
        <w:autoSpaceDN w:val="0"/>
        <w:adjustRightInd w:val="0"/>
        <w:spacing w:line="195" w:lineRule="exact"/>
        <w:rPr>
          <w:rFonts w:cs="Times New Roman"/>
        </w:rPr>
      </w:pPr>
    </w:p>
    <w:p w14:paraId="182A0455" w14:textId="77777777" w:rsidR="008B6A89" w:rsidRDefault="008B6A89" w:rsidP="008B6A89">
      <w:pPr>
        <w:widowControl w:val="0"/>
        <w:autoSpaceDE w:val="0"/>
        <w:autoSpaceDN w:val="0"/>
        <w:adjustRightInd w:val="0"/>
        <w:ind w:left="2040"/>
        <w:rPr>
          <w:rFonts w:cs="Times New Roman"/>
        </w:rPr>
      </w:pPr>
      <w:r>
        <w:rPr>
          <w:rFonts w:cs="Times New Roman"/>
          <w:b/>
          <w:bCs/>
        </w:rPr>
        <w:t>TYTUŁ PRACY W WERSJI ANGIELSKIEJ</w:t>
      </w:r>
    </w:p>
    <w:p w14:paraId="1EF4EA5A" w14:textId="77777777" w:rsidR="008B6A89" w:rsidRDefault="008B6A89" w:rsidP="008B6A89">
      <w:pPr>
        <w:widowControl w:val="0"/>
        <w:autoSpaceDE w:val="0"/>
        <w:autoSpaceDN w:val="0"/>
        <w:adjustRightInd w:val="0"/>
        <w:spacing w:line="260" w:lineRule="exact"/>
        <w:rPr>
          <w:rFonts w:cs="Times New Roman"/>
        </w:rPr>
      </w:pPr>
    </w:p>
    <w:p w14:paraId="34CF3E63" w14:textId="77777777" w:rsidR="008B6A89" w:rsidRDefault="008B6A89" w:rsidP="008B6A89">
      <w:pPr>
        <w:widowControl w:val="0"/>
        <w:overflowPunct w:val="0"/>
        <w:autoSpaceDE w:val="0"/>
        <w:autoSpaceDN w:val="0"/>
        <w:adjustRightInd w:val="0"/>
        <w:spacing w:line="207" w:lineRule="auto"/>
        <w:ind w:left="40" w:right="2160"/>
        <w:rPr>
          <w:rFonts w:cs="Times New Roman"/>
        </w:rPr>
      </w:pPr>
      <w:r>
        <w:rPr>
          <w:rFonts w:cs="Times New Roman"/>
          <w:sz w:val="23"/>
          <w:szCs w:val="23"/>
        </w:rPr>
        <w:t xml:space="preserve">Author: Imię Nazwisko, </w:t>
      </w:r>
      <w:proofErr w:type="spellStart"/>
      <w:r>
        <w:rPr>
          <w:rFonts w:cs="Times New Roman"/>
          <w:sz w:val="23"/>
          <w:szCs w:val="23"/>
        </w:rPr>
        <w:t>code</w:t>
      </w:r>
      <w:proofErr w:type="spellEnd"/>
      <w:r>
        <w:rPr>
          <w:rFonts w:cs="Times New Roman"/>
          <w:sz w:val="23"/>
          <w:szCs w:val="23"/>
        </w:rPr>
        <w:t xml:space="preserve">: </w:t>
      </w:r>
      <w:sdt>
        <w:sdtPr>
          <w:rPr>
            <w:rFonts w:cs="Times New Roman"/>
            <w:sz w:val="23"/>
            <w:szCs w:val="23"/>
          </w:rPr>
          <w:id w:val="516500350"/>
          <w:dropDownList>
            <w:listItem w:displayText="(wybierz symbol studiów)" w:value="(wybierz symbol studiów)"/>
            <w:listItem w:displayText="EA-DI" w:value="EA-DI"/>
            <w:listItem w:displayText="EE-DI" w:value="EE-DI"/>
            <w:listItem w:displayText="EE-ZI" w:value="EE-ZI"/>
            <w:listItem w:displayText="EF-DI" w:value="EF-DI"/>
            <w:listItem w:displayText="EF-ZI" w:value="EF-ZI"/>
            <w:listItem w:displayText="EN-DI" w:value="EN-DI"/>
            <w:listItem w:displayText="ET-DI" w:value="ET-DI"/>
            <w:listItem w:displayText="ET-ZI" w:value="ET-ZI"/>
            <w:listItem w:displayText="EE-DU" w:value="EE-DU"/>
            <w:listItem w:displayText="EF/AA-DU" w:value="EF/AA-DU"/>
            <w:listItem w:displayText="EF/C-DU" w:value="EF/C-DU"/>
            <w:listItem w:displayText="EF/S-DU" w:value="EF/S-DU"/>
            <w:listItem w:displayText="EF/ST-DU" w:value="EF/ST-DU"/>
            <w:listItem w:displayText="ET-DU" w:value="ET-DU"/>
            <w:listItem w:displayText="ET/E-DU" w:value="ET/E-DU"/>
            <w:listItem w:displayText="FD" w:value="FD"/>
            <w:listItem w:displayText="ED" w:value="ED"/>
            <w:listItem w:displayText="EZ" w:value="EZ"/>
            <w:listItem w:displayText="EE-ZU" w:value="EE-ZU"/>
            <w:listItem w:displayText="FZ" w:value="FZ"/>
            <w:listItem w:displayText="EF-ZUI" w:value="EF-ZUI"/>
          </w:dropDownList>
        </w:sdtPr>
        <w:sdtContent>
          <w:r>
            <w:rPr>
              <w:rFonts w:cs="Times New Roman"/>
              <w:sz w:val="23"/>
              <w:szCs w:val="23"/>
            </w:rPr>
            <w:t>(wybierz symbol studiów)</w:t>
          </w:r>
        </w:sdtContent>
      </w:sdt>
      <w:r>
        <w:rPr>
          <w:rFonts w:cs="Times New Roman"/>
          <w:sz w:val="23"/>
          <w:szCs w:val="23"/>
        </w:rPr>
        <w:t xml:space="preserve"> -123456 </w:t>
      </w:r>
      <w:proofErr w:type="spellStart"/>
      <w:r>
        <w:rPr>
          <w:rFonts w:cs="Times New Roman"/>
          <w:sz w:val="23"/>
          <w:szCs w:val="23"/>
        </w:rPr>
        <w:t>Supervisor</w:t>
      </w:r>
      <w:proofErr w:type="spellEnd"/>
      <w:r>
        <w:rPr>
          <w:rFonts w:cs="Times New Roman"/>
          <w:sz w:val="23"/>
          <w:szCs w:val="23"/>
        </w:rPr>
        <w:t xml:space="preserve">: </w:t>
      </w:r>
      <w:sdt>
        <w:sdtPr>
          <w:rPr>
            <w:rFonts w:cs="Times New Roman"/>
            <w:sz w:val="23"/>
            <w:szCs w:val="23"/>
          </w:rPr>
          <w:id w:val="516500352"/>
          <w:dropDownList>
            <w:listItem w:displayText="(tytuł naukowy przed) " w:value="(tytuł naukowy przed) "/>
            <w:listItem w:displayText=" " w:value=" "/>
            <w:listItem w:displayText="Prof. " w:value="Prof. "/>
          </w:dropDownList>
        </w:sdtPr>
        <w:sdtContent>
          <w:r>
            <w:rPr>
              <w:rFonts w:cs="Times New Roman"/>
              <w:sz w:val="23"/>
              <w:szCs w:val="23"/>
            </w:rPr>
            <w:t xml:space="preserve">(tytuł naukowy przed) </w:t>
          </w:r>
        </w:sdtContent>
      </w:sdt>
      <w:r>
        <w:rPr>
          <w:rFonts w:cs="Times New Roman"/>
          <w:sz w:val="23"/>
          <w:szCs w:val="23"/>
        </w:rPr>
        <w:t>Imię Nazwisko</w:t>
      </w:r>
      <w:sdt>
        <w:sdtPr>
          <w:rPr>
            <w:rFonts w:cs="Times New Roman"/>
            <w:sz w:val="23"/>
            <w:szCs w:val="23"/>
          </w:rPr>
          <w:id w:val="516500356"/>
          <w:dropDownList>
            <w:listItem w:displayText=" (tytuł naukowy po) " w:value=" (tytuł naukowy po) "/>
            <w:listItem w:displayText=", DSc, PhD, Eng., Associate Prof." w:value=", DSc, PhD, Eng., Associate Prof."/>
            <w:listItem w:displayText=", DSc, PhD, Associate Prof." w:value=", DSc, PhD, Associate Prof."/>
            <w:listItem w:displayText=", PhD, Eng., Associate Prof." w:value=", PhD, Eng., Associate Prof."/>
            <w:listItem w:displayText=", DSc, PhD, Eng. " w:value=", DSc, PhD, Eng. "/>
            <w:listItem w:displayText=", DSc, PhD" w:value=", DSc, PhD"/>
            <w:listItem w:displayText=", PhD, Eng." w:value=", PhD, Eng."/>
            <w:listItem w:displayText=", PhD" w:value=", PhD"/>
            <w:listItem w:displayText=", Msc, Eng. " w:value=", Msc, Eng. "/>
            <w:listItem w:displayText=", Msc" w:value=", Msc"/>
          </w:dropDownList>
        </w:sdtPr>
        <w:sdtContent>
          <w:r>
            <w:rPr>
              <w:rFonts w:cs="Times New Roman"/>
              <w:sz w:val="23"/>
              <w:szCs w:val="23"/>
            </w:rPr>
            <w:t xml:space="preserve"> (tytuł naukowy po) </w:t>
          </w:r>
        </w:sdtContent>
      </w:sdt>
    </w:p>
    <w:p w14:paraId="0D991E94" w14:textId="77777777" w:rsidR="008B6A89" w:rsidRDefault="008B6A89" w:rsidP="008B6A89">
      <w:pPr>
        <w:widowControl w:val="0"/>
        <w:autoSpaceDE w:val="0"/>
        <w:autoSpaceDN w:val="0"/>
        <w:adjustRightInd w:val="0"/>
        <w:spacing w:line="230" w:lineRule="auto"/>
        <w:ind w:left="40"/>
        <w:rPr>
          <w:rFonts w:cs="Times New Roman"/>
        </w:rPr>
      </w:pPr>
      <w:proofErr w:type="spellStart"/>
      <w:r>
        <w:rPr>
          <w:rFonts w:cs="Times New Roman"/>
        </w:rPr>
        <w:t>Key</w:t>
      </w:r>
      <w:proofErr w:type="spellEnd"/>
      <w:r>
        <w:rPr>
          <w:rFonts w:cs="Times New Roman"/>
        </w:rPr>
        <w:t xml:space="preserve"> </w:t>
      </w:r>
      <w:proofErr w:type="spellStart"/>
      <w:r>
        <w:rPr>
          <w:rFonts w:cs="Times New Roman"/>
        </w:rPr>
        <w:t>words</w:t>
      </w:r>
      <w:proofErr w:type="spellEnd"/>
      <w:r>
        <w:rPr>
          <w:rFonts w:cs="Times New Roman"/>
        </w:rPr>
        <w:t>: (max. 5 słów kluczowych w 2 wierszach, oddzielanych przecinkami)</w:t>
      </w:r>
    </w:p>
    <w:p w14:paraId="4636D999" w14:textId="77777777" w:rsidR="008B6A89" w:rsidRDefault="008B6A89" w:rsidP="008B6A89">
      <w:pPr>
        <w:widowControl w:val="0"/>
        <w:autoSpaceDE w:val="0"/>
        <w:autoSpaceDN w:val="0"/>
        <w:adjustRightInd w:val="0"/>
        <w:spacing w:line="397" w:lineRule="exact"/>
        <w:rPr>
          <w:rFonts w:cs="Times New Roman"/>
        </w:rPr>
      </w:pPr>
    </w:p>
    <w:p w14:paraId="4146A783" w14:textId="77777777" w:rsidR="008B6A89" w:rsidRDefault="008B6A89" w:rsidP="008B6A89">
      <w:pPr>
        <w:widowControl w:val="0"/>
        <w:autoSpaceDE w:val="0"/>
        <w:autoSpaceDN w:val="0"/>
        <w:adjustRightInd w:val="0"/>
        <w:ind w:left="40"/>
        <w:rPr>
          <w:rFonts w:cs="Times New Roman"/>
        </w:rPr>
      </w:pPr>
      <w:r>
        <w:rPr>
          <w:rFonts w:cs="Times New Roman"/>
        </w:rPr>
        <w:t>(tekst streszczenia w jęz. angielskim - max. 10 wierszy)</w:t>
      </w:r>
    </w:p>
    <w:p w14:paraId="4E9519C4" w14:textId="77777777" w:rsidR="008B6A89" w:rsidRDefault="008B6A89" w:rsidP="008B6A89">
      <w:pPr>
        <w:widowControl w:val="0"/>
        <w:autoSpaceDE w:val="0"/>
        <w:autoSpaceDN w:val="0"/>
        <w:adjustRightInd w:val="0"/>
        <w:ind w:left="40"/>
        <w:rPr>
          <w:rFonts w:cs="Times New Roman"/>
        </w:rPr>
      </w:pPr>
    </w:p>
    <w:p w14:paraId="490A517D" w14:textId="77777777" w:rsidR="008B6A89" w:rsidRDefault="008B6A89" w:rsidP="008B6A89">
      <w:pPr>
        <w:widowControl w:val="0"/>
        <w:autoSpaceDE w:val="0"/>
        <w:autoSpaceDN w:val="0"/>
        <w:adjustRightInd w:val="0"/>
        <w:ind w:left="40"/>
        <w:rPr>
          <w:rFonts w:cs="Times New Roman"/>
        </w:rPr>
      </w:pPr>
    </w:p>
    <w:p w14:paraId="2BE507B8" w14:textId="77777777" w:rsidR="008B6A89" w:rsidRDefault="008B6A89" w:rsidP="008B6A89">
      <w:pPr>
        <w:widowControl w:val="0"/>
        <w:autoSpaceDE w:val="0"/>
        <w:autoSpaceDN w:val="0"/>
        <w:adjustRightInd w:val="0"/>
        <w:ind w:left="40"/>
        <w:rPr>
          <w:rFonts w:cs="Times New Roman"/>
        </w:rPr>
      </w:pPr>
    </w:p>
    <w:p w14:paraId="0C65F97C" w14:textId="77777777" w:rsidR="008B6A89" w:rsidRDefault="008B6A89" w:rsidP="008B6A89">
      <w:pPr>
        <w:widowControl w:val="0"/>
        <w:autoSpaceDE w:val="0"/>
        <w:autoSpaceDN w:val="0"/>
        <w:adjustRightInd w:val="0"/>
        <w:ind w:left="40"/>
        <w:rPr>
          <w:rFonts w:cs="Times New Roman"/>
        </w:rPr>
      </w:pPr>
    </w:p>
    <w:p w14:paraId="3F20C325" w14:textId="77777777" w:rsidR="008B6A89" w:rsidRDefault="008B6A89" w:rsidP="008B6A89">
      <w:pPr>
        <w:widowControl w:val="0"/>
        <w:autoSpaceDE w:val="0"/>
        <w:autoSpaceDN w:val="0"/>
        <w:adjustRightInd w:val="0"/>
        <w:ind w:left="40"/>
        <w:rPr>
          <w:rFonts w:cs="Times New Roman"/>
        </w:rPr>
      </w:pPr>
    </w:p>
    <w:p w14:paraId="66EB25A6" w14:textId="77777777" w:rsidR="008B6A89" w:rsidRDefault="008B6A89" w:rsidP="008B6A89">
      <w:pPr>
        <w:widowControl w:val="0"/>
        <w:autoSpaceDE w:val="0"/>
        <w:autoSpaceDN w:val="0"/>
        <w:adjustRightInd w:val="0"/>
        <w:ind w:left="40"/>
        <w:rPr>
          <w:rFonts w:cs="Times New Roman"/>
        </w:rPr>
      </w:pPr>
    </w:p>
    <w:p w14:paraId="66104EE2" w14:textId="77777777" w:rsidR="008B6A89" w:rsidRDefault="008B6A89" w:rsidP="008B6A89">
      <w:pPr>
        <w:widowControl w:val="0"/>
        <w:autoSpaceDE w:val="0"/>
        <w:autoSpaceDN w:val="0"/>
        <w:adjustRightInd w:val="0"/>
        <w:ind w:left="40"/>
        <w:rPr>
          <w:rFonts w:cs="Times New Roman"/>
        </w:rPr>
      </w:pPr>
    </w:p>
    <w:p w14:paraId="1AAF1E6D" w14:textId="77777777" w:rsidR="008B6A89" w:rsidRDefault="008B6A89" w:rsidP="008B6A89">
      <w:pPr>
        <w:widowControl w:val="0"/>
        <w:autoSpaceDE w:val="0"/>
        <w:autoSpaceDN w:val="0"/>
        <w:adjustRightInd w:val="0"/>
        <w:ind w:left="40"/>
        <w:rPr>
          <w:rFonts w:cs="Times New Roman"/>
        </w:rPr>
      </w:pPr>
    </w:p>
    <w:p w14:paraId="4B2F0BC5" w14:textId="77777777" w:rsidR="008B6A89" w:rsidRDefault="008B6A89" w:rsidP="008B6A89">
      <w:pPr>
        <w:widowControl w:val="0"/>
        <w:autoSpaceDE w:val="0"/>
        <w:autoSpaceDN w:val="0"/>
        <w:adjustRightInd w:val="0"/>
        <w:ind w:left="40"/>
        <w:rPr>
          <w:rFonts w:cs="Times New Roman"/>
        </w:rPr>
      </w:pPr>
    </w:p>
    <w:p w14:paraId="66E36C0A" w14:textId="77777777" w:rsidR="008B6A89" w:rsidRPr="00D456B6" w:rsidRDefault="008B6A89" w:rsidP="008B6A89">
      <w:pPr>
        <w:widowControl w:val="0"/>
        <w:autoSpaceDE w:val="0"/>
        <w:autoSpaceDN w:val="0"/>
        <w:adjustRightInd w:val="0"/>
        <w:ind w:left="40"/>
      </w:pPr>
    </w:p>
    <w:p w14:paraId="3DB4B5EB" w14:textId="77777777" w:rsidR="008B6A89" w:rsidRPr="00F64DD9" w:rsidRDefault="008B6A89" w:rsidP="008B6A89"/>
    <w:p w14:paraId="58B3BCA1" w14:textId="77777777" w:rsidR="008B6A89" w:rsidRPr="00106AF4" w:rsidRDefault="008B6A89" w:rsidP="009E2409">
      <w:pPr>
        <w:rPr>
          <w:color w:val="000000" w:themeColor="text1"/>
        </w:rPr>
      </w:pPr>
    </w:p>
    <w:sectPr w:rsidR="008B6A89" w:rsidRPr="00106AF4" w:rsidSect="00076121">
      <w:pgSz w:w="11906" w:h="16838" w:code="9"/>
      <w:pgMar w:top="1134" w:right="1134" w:bottom="1134" w:left="1134" w:header="709" w:footer="709" w:gutter="85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4" w:author="Aldona Świrad" w:date="2024-11-15T10:17:00Z" w:initials="AŚ">
    <w:p w14:paraId="42A5B911" w14:textId="77777777" w:rsidR="00A31A6E" w:rsidRDefault="00A31A6E" w:rsidP="00A31A6E">
      <w:pPr>
        <w:pStyle w:val="Tekstkomentarza"/>
      </w:pPr>
      <w:r>
        <w:rPr>
          <w:rStyle w:val="Odwoaniedokomentarza"/>
        </w:rPr>
        <w:annotationRef/>
      </w:r>
      <w:r>
        <w:t>Uczenie maszynowe z użyciem Scikit-Learn, Keras i Tensorflow str.514</w:t>
      </w:r>
    </w:p>
  </w:comment>
  <w:comment w:id="5" w:author="Aldona Świrad" w:date="2024-11-15T12:11:00Z" w:initials="AŚ">
    <w:p w14:paraId="6471512D" w14:textId="77777777" w:rsidR="00A31A6E" w:rsidRDefault="00A31A6E" w:rsidP="00A31A6E">
      <w:pPr>
        <w:pStyle w:val="Tekstkomentarza"/>
      </w:pPr>
      <w:r>
        <w:rPr>
          <w:rStyle w:val="Odwoaniedokomentarza"/>
        </w:rPr>
        <w:annotationRef/>
      </w:r>
      <w:r>
        <w:t>Uczenie maszynowe z użyciem Scikit-Learn, Keras i Tensorflow str.515</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42A5B911" w15:done="0"/>
  <w15:commentEx w15:paraId="6471512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7E1CF462" w16cex:dateUtc="2024-11-15T09:17:00Z"/>
  <w16cex:commentExtensible w16cex:durableId="70954EB8" w16cex:dateUtc="2024-11-15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42A5B911" w16cid:durableId="7E1CF462"/>
  <w16cid:commentId w16cid:paraId="6471512D" w16cid:durableId="70954EB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C866257" w14:textId="77777777" w:rsidR="006E7972" w:rsidRDefault="006E7972" w:rsidP="00037648">
      <w:r>
        <w:separator/>
      </w:r>
    </w:p>
  </w:endnote>
  <w:endnote w:type="continuationSeparator" w:id="0">
    <w:p w14:paraId="6B414907" w14:textId="77777777" w:rsidR="006E7972" w:rsidRDefault="006E7972" w:rsidP="000376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93083405"/>
      <w:docPartObj>
        <w:docPartGallery w:val="Page Numbers (Bottom of Page)"/>
        <w:docPartUnique/>
      </w:docPartObj>
    </w:sdtPr>
    <w:sdtContent>
      <w:p w14:paraId="3D619690" w14:textId="77777777" w:rsidR="008062B6" w:rsidRDefault="00830D81" w:rsidP="009C4C0F">
        <w:pPr>
          <w:jc w:val="center"/>
        </w:pPr>
        <w:r w:rsidRPr="00D1349F">
          <w:rPr>
            <w:rFonts w:cs="Times New Roman"/>
            <w:sz w:val="20"/>
            <w:szCs w:val="20"/>
          </w:rPr>
          <w:fldChar w:fldCharType="begin"/>
        </w:r>
        <w:r w:rsidRPr="00D1349F">
          <w:rPr>
            <w:rFonts w:cs="Times New Roman"/>
            <w:sz w:val="20"/>
            <w:szCs w:val="20"/>
          </w:rPr>
          <w:instrText xml:space="preserve"> PAGE   \* MERGEFORMAT </w:instrText>
        </w:r>
        <w:r w:rsidRPr="00D1349F">
          <w:rPr>
            <w:rFonts w:cs="Times New Roman"/>
            <w:sz w:val="20"/>
            <w:szCs w:val="20"/>
          </w:rPr>
          <w:fldChar w:fldCharType="separate"/>
        </w:r>
        <w:r>
          <w:rPr>
            <w:rFonts w:cs="Times New Roman"/>
            <w:noProof/>
            <w:sz w:val="20"/>
            <w:szCs w:val="20"/>
          </w:rPr>
          <w:t>17</w:t>
        </w:r>
        <w:r w:rsidRPr="00D1349F">
          <w:rPr>
            <w:rFonts w:cs="Times New Roman"/>
            <w:sz w:val="20"/>
            <w:szCs w:val="20"/>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9386525"/>
      <w:docPartObj>
        <w:docPartGallery w:val="Page Numbers (Bottom of Page)"/>
        <w:docPartUnique/>
      </w:docPartObj>
    </w:sdtPr>
    <w:sdtContent>
      <w:p w14:paraId="3A2B8701" w14:textId="77777777" w:rsidR="008062B6" w:rsidRDefault="00000000">
        <w:pPr>
          <w:jc w:val="center"/>
        </w:pPr>
      </w:p>
    </w:sdtContent>
  </w:sdt>
  <w:p w14:paraId="32E7097B" w14:textId="77777777" w:rsidR="008062B6" w:rsidRDefault="008062B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ACE971" w14:textId="77777777" w:rsidR="006E7972" w:rsidRDefault="006E7972" w:rsidP="00037648">
      <w:r>
        <w:separator/>
      </w:r>
    </w:p>
  </w:footnote>
  <w:footnote w:type="continuationSeparator" w:id="0">
    <w:p w14:paraId="14162BDC" w14:textId="77777777" w:rsidR="006E7972" w:rsidRDefault="006E7972" w:rsidP="0003764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4E6D7C"/>
    <w:multiLevelType w:val="hybridMultilevel"/>
    <w:tmpl w:val="B5C4B8B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06006138"/>
    <w:multiLevelType w:val="hybridMultilevel"/>
    <w:tmpl w:val="60E6C84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6EC3456"/>
    <w:multiLevelType w:val="hybridMultilevel"/>
    <w:tmpl w:val="2ABE31E8"/>
    <w:lvl w:ilvl="0" w:tplc="FFFFFFFF">
      <w:start w:val="1"/>
      <w:numFmt w:val="decimal"/>
      <w:lvlText w:val="%1."/>
      <w:lvlJc w:val="left"/>
      <w:pPr>
        <w:ind w:left="643" w:hanging="360"/>
      </w:pPr>
      <w:rPr>
        <w:rFonts w:hint="default"/>
      </w:rPr>
    </w:lvl>
    <w:lvl w:ilvl="1" w:tplc="FFFFFFFF" w:tentative="1">
      <w:start w:val="1"/>
      <w:numFmt w:val="lowerLetter"/>
      <w:lvlText w:val="%2."/>
      <w:lvlJc w:val="left"/>
      <w:pPr>
        <w:ind w:left="1363" w:hanging="360"/>
      </w:pPr>
    </w:lvl>
    <w:lvl w:ilvl="2" w:tplc="FFFFFFFF" w:tentative="1">
      <w:start w:val="1"/>
      <w:numFmt w:val="lowerRoman"/>
      <w:lvlText w:val="%3."/>
      <w:lvlJc w:val="right"/>
      <w:pPr>
        <w:ind w:left="2083" w:hanging="180"/>
      </w:pPr>
    </w:lvl>
    <w:lvl w:ilvl="3" w:tplc="FFFFFFFF" w:tentative="1">
      <w:start w:val="1"/>
      <w:numFmt w:val="decimal"/>
      <w:lvlText w:val="%4."/>
      <w:lvlJc w:val="left"/>
      <w:pPr>
        <w:ind w:left="2803" w:hanging="360"/>
      </w:pPr>
    </w:lvl>
    <w:lvl w:ilvl="4" w:tplc="FFFFFFFF" w:tentative="1">
      <w:start w:val="1"/>
      <w:numFmt w:val="lowerLetter"/>
      <w:lvlText w:val="%5."/>
      <w:lvlJc w:val="left"/>
      <w:pPr>
        <w:ind w:left="3523" w:hanging="360"/>
      </w:pPr>
    </w:lvl>
    <w:lvl w:ilvl="5" w:tplc="FFFFFFFF" w:tentative="1">
      <w:start w:val="1"/>
      <w:numFmt w:val="lowerRoman"/>
      <w:lvlText w:val="%6."/>
      <w:lvlJc w:val="right"/>
      <w:pPr>
        <w:ind w:left="4243" w:hanging="180"/>
      </w:pPr>
    </w:lvl>
    <w:lvl w:ilvl="6" w:tplc="FFFFFFFF" w:tentative="1">
      <w:start w:val="1"/>
      <w:numFmt w:val="decimal"/>
      <w:lvlText w:val="%7."/>
      <w:lvlJc w:val="left"/>
      <w:pPr>
        <w:ind w:left="4963" w:hanging="360"/>
      </w:pPr>
    </w:lvl>
    <w:lvl w:ilvl="7" w:tplc="FFFFFFFF" w:tentative="1">
      <w:start w:val="1"/>
      <w:numFmt w:val="lowerLetter"/>
      <w:lvlText w:val="%8."/>
      <w:lvlJc w:val="left"/>
      <w:pPr>
        <w:ind w:left="5683" w:hanging="360"/>
      </w:pPr>
    </w:lvl>
    <w:lvl w:ilvl="8" w:tplc="FFFFFFFF" w:tentative="1">
      <w:start w:val="1"/>
      <w:numFmt w:val="lowerRoman"/>
      <w:lvlText w:val="%9."/>
      <w:lvlJc w:val="right"/>
      <w:pPr>
        <w:ind w:left="6403" w:hanging="180"/>
      </w:pPr>
    </w:lvl>
  </w:abstractNum>
  <w:abstractNum w:abstractNumId="3" w15:restartNumberingAfterBreak="0">
    <w:nsid w:val="088D34B0"/>
    <w:multiLevelType w:val="hybridMultilevel"/>
    <w:tmpl w:val="F4725BDA"/>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60C0A54"/>
    <w:multiLevelType w:val="multilevel"/>
    <w:tmpl w:val="E1C614F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C6051F9"/>
    <w:multiLevelType w:val="hybridMultilevel"/>
    <w:tmpl w:val="FE94186E"/>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F3330D2"/>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0F929E9"/>
    <w:multiLevelType w:val="hybridMultilevel"/>
    <w:tmpl w:val="D25A704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24FD40F6"/>
    <w:multiLevelType w:val="hybridMultilevel"/>
    <w:tmpl w:val="B56EB21C"/>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2A9D7139"/>
    <w:multiLevelType w:val="hybridMultilevel"/>
    <w:tmpl w:val="02ACC94E"/>
    <w:lvl w:ilvl="0" w:tplc="F3EAF8DE">
      <w:start w:val="1"/>
      <w:numFmt w:val="decimal"/>
      <w:lvlText w:val="%1."/>
      <w:lvlJc w:val="left"/>
      <w:pPr>
        <w:ind w:left="1069" w:hanging="360"/>
      </w:pPr>
      <w:rPr>
        <w:rFonts w:hint="default"/>
      </w:rPr>
    </w:lvl>
    <w:lvl w:ilvl="1" w:tplc="04150019" w:tentative="1">
      <w:start w:val="1"/>
      <w:numFmt w:val="lowerLetter"/>
      <w:lvlText w:val="%2."/>
      <w:lvlJc w:val="left"/>
      <w:pPr>
        <w:ind w:left="1789" w:hanging="360"/>
      </w:pPr>
    </w:lvl>
    <w:lvl w:ilvl="2" w:tplc="0415001B" w:tentative="1">
      <w:start w:val="1"/>
      <w:numFmt w:val="lowerRoman"/>
      <w:lvlText w:val="%3."/>
      <w:lvlJc w:val="right"/>
      <w:pPr>
        <w:ind w:left="2509" w:hanging="180"/>
      </w:pPr>
    </w:lvl>
    <w:lvl w:ilvl="3" w:tplc="0415000F" w:tentative="1">
      <w:start w:val="1"/>
      <w:numFmt w:val="decimal"/>
      <w:lvlText w:val="%4."/>
      <w:lvlJc w:val="left"/>
      <w:pPr>
        <w:ind w:left="3229" w:hanging="360"/>
      </w:pPr>
    </w:lvl>
    <w:lvl w:ilvl="4" w:tplc="04150019" w:tentative="1">
      <w:start w:val="1"/>
      <w:numFmt w:val="lowerLetter"/>
      <w:lvlText w:val="%5."/>
      <w:lvlJc w:val="left"/>
      <w:pPr>
        <w:ind w:left="3949" w:hanging="360"/>
      </w:pPr>
    </w:lvl>
    <w:lvl w:ilvl="5" w:tplc="0415001B" w:tentative="1">
      <w:start w:val="1"/>
      <w:numFmt w:val="lowerRoman"/>
      <w:lvlText w:val="%6."/>
      <w:lvlJc w:val="right"/>
      <w:pPr>
        <w:ind w:left="4669" w:hanging="180"/>
      </w:pPr>
    </w:lvl>
    <w:lvl w:ilvl="6" w:tplc="0415000F" w:tentative="1">
      <w:start w:val="1"/>
      <w:numFmt w:val="decimal"/>
      <w:lvlText w:val="%7."/>
      <w:lvlJc w:val="left"/>
      <w:pPr>
        <w:ind w:left="5389" w:hanging="360"/>
      </w:pPr>
    </w:lvl>
    <w:lvl w:ilvl="7" w:tplc="04150019" w:tentative="1">
      <w:start w:val="1"/>
      <w:numFmt w:val="lowerLetter"/>
      <w:lvlText w:val="%8."/>
      <w:lvlJc w:val="left"/>
      <w:pPr>
        <w:ind w:left="6109" w:hanging="360"/>
      </w:pPr>
    </w:lvl>
    <w:lvl w:ilvl="8" w:tplc="0415001B" w:tentative="1">
      <w:start w:val="1"/>
      <w:numFmt w:val="lowerRoman"/>
      <w:lvlText w:val="%9."/>
      <w:lvlJc w:val="right"/>
      <w:pPr>
        <w:ind w:left="6829" w:hanging="180"/>
      </w:pPr>
    </w:lvl>
  </w:abstractNum>
  <w:abstractNum w:abstractNumId="10" w15:restartNumberingAfterBreak="0">
    <w:nsid w:val="2F1E5A9B"/>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322926"/>
    <w:multiLevelType w:val="hybridMultilevel"/>
    <w:tmpl w:val="FD3A2E28"/>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7D51462"/>
    <w:multiLevelType w:val="hybridMultilevel"/>
    <w:tmpl w:val="242ABBD8"/>
    <w:lvl w:ilvl="0" w:tplc="0415000F">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B962EFC"/>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19B1772"/>
    <w:multiLevelType w:val="multilevel"/>
    <w:tmpl w:val="589011F4"/>
    <w:lvl w:ilvl="0">
      <w:start w:val="1"/>
      <w:numFmt w:val="decimal"/>
      <w:lvlText w:val="%1."/>
      <w:lvlJc w:val="left"/>
      <w:pPr>
        <w:ind w:left="555" w:hanging="55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5" w15:restartNumberingAfterBreak="0">
    <w:nsid w:val="499931F7"/>
    <w:multiLevelType w:val="multilevel"/>
    <w:tmpl w:val="1272F9F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2B716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63F1A"/>
    <w:multiLevelType w:val="hybridMultilevel"/>
    <w:tmpl w:val="248A4AEA"/>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85A4DE2"/>
    <w:multiLevelType w:val="multilevel"/>
    <w:tmpl w:val="2B1E7CD8"/>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59A00E65"/>
    <w:multiLevelType w:val="hybridMultilevel"/>
    <w:tmpl w:val="173E2A56"/>
    <w:lvl w:ilvl="0" w:tplc="04150019">
      <w:start w:val="1"/>
      <w:numFmt w:val="lowerLetter"/>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C7C44D2"/>
    <w:multiLevelType w:val="hybridMultilevel"/>
    <w:tmpl w:val="E7320866"/>
    <w:lvl w:ilvl="0" w:tplc="0415000F">
      <w:start w:val="1"/>
      <w:numFmt w:val="decimal"/>
      <w:lvlText w:val="%1."/>
      <w:lvlJc w:val="left"/>
      <w:pPr>
        <w:ind w:left="1429" w:hanging="360"/>
      </w:pPr>
    </w:lvl>
    <w:lvl w:ilvl="1" w:tplc="04150019" w:tentative="1">
      <w:start w:val="1"/>
      <w:numFmt w:val="lowerLetter"/>
      <w:lvlText w:val="%2."/>
      <w:lvlJc w:val="left"/>
      <w:pPr>
        <w:ind w:left="2149" w:hanging="360"/>
      </w:pPr>
    </w:lvl>
    <w:lvl w:ilvl="2" w:tplc="0415001B" w:tentative="1">
      <w:start w:val="1"/>
      <w:numFmt w:val="lowerRoman"/>
      <w:lvlText w:val="%3."/>
      <w:lvlJc w:val="right"/>
      <w:pPr>
        <w:ind w:left="2869" w:hanging="180"/>
      </w:pPr>
    </w:lvl>
    <w:lvl w:ilvl="3" w:tplc="0415000F" w:tentative="1">
      <w:start w:val="1"/>
      <w:numFmt w:val="decimal"/>
      <w:lvlText w:val="%4."/>
      <w:lvlJc w:val="left"/>
      <w:pPr>
        <w:ind w:left="3589" w:hanging="360"/>
      </w:pPr>
    </w:lvl>
    <w:lvl w:ilvl="4" w:tplc="04150019" w:tentative="1">
      <w:start w:val="1"/>
      <w:numFmt w:val="lowerLetter"/>
      <w:lvlText w:val="%5."/>
      <w:lvlJc w:val="left"/>
      <w:pPr>
        <w:ind w:left="4309" w:hanging="360"/>
      </w:pPr>
    </w:lvl>
    <w:lvl w:ilvl="5" w:tplc="0415001B" w:tentative="1">
      <w:start w:val="1"/>
      <w:numFmt w:val="lowerRoman"/>
      <w:lvlText w:val="%6."/>
      <w:lvlJc w:val="right"/>
      <w:pPr>
        <w:ind w:left="5029" w:hanging="180"/>
      </w:pPr>
    </w:lvl>
    <w:lvl w:ilvl="6" w:tplc="0415000F" w:tentative="1">
      <w:start w:val="1"/>
      <w:numFmt w:val="decimal"/>
      <w:lvlText w:val="%7."/>
      <w:lvlJc w:val="left"/>
      <w:pPr>
        <w:ind w:left="5749" w:hanging="360"/>
      </w:pPr>
    </w:lvl>
    <w:lvl w:ilvl="7" w:tplc="04150019" w:tentative="1">
      <w:start w:val="1"/>
      <w:numFmt w:val="lowerLetter"/>
      <w:lvlText w:val="%8."/>
      <w:lvlJc w:val="left"/>
      <w:pPr>
        <w:ind w:left="6469" w:hanging="360"/>
      </w:pPr>
    </w:lvl>
    <w:lvl w:ilvl="8" w:tplc="0415001B" w:tentative="1">
      <w:start w:val="1"/>
      <w:numFmt w:val="lowerRoman"/>
      <w:lvlText w:val="%9."/>
      <w:lvlJc w:val="right"/>
      <w:pPr>
        <w:ind w:left="7189" w:hanging="180"/>
      </w:pPr>
    </w:lvl>
  </w:abstractNum>
  <w:abstractNum w:abstractNumId="21" w15:restartNumberingAfterBreak="0">
    <w:nsid w:val="64CE7E08"/>
    <w:multiLevelType w:val="hybridMultilevel"/>
    <w:tmpl w:val="2ABE31E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2" w15:restartNumberingAfterBreak="0">
    <w:nsid w:val="677B219E"/>
    <w:multiLevelType w:val="hybridMultilevel"/>
    <w:tmpl w:val="38FEF052"/>
    <w:lvl w:ilvl="0" w:tplc="294228B6">
      <w:start w:val="1"/>
      <w:numFmt w:val="decimal"/>
      <w:pStyle w:val="Pierwszypoziomwypunktowania"/>
      <w:lvlText w:val="%1)"/>
      <w:lvlJc w:val="left"/>
      <w:pPr>
        <w:tabs>
          <w:tab w:val="num" w:pos="720"/>
        </w:tabs>
        <w:ind w:left="720" w:hanging="360"/>
      </w:pPr>
      <w:rPr>
        <w:rFonts w:hint="default"/>
        <w:b w:val="0"/>
        <w:sz w:val="22"/>
        <w:szCs w:val="22"/>
      </w:rPr>
    </w:lvl>
    <w:lvl w:ilvl="1" w:tplc="8FDEDAEE">
      <w:start w:val="1"/>
      <w:numFmt w:val="bullet"/>
      <w:lvlText w:val="-"/>
      <w:lvlJc w:val="left"/>
      <w:pPr>
        <w:tabs>
          <w:tab w:val="num" w:pos="1363"/>
        </w:tabs>
        <w:ind w:left="1363" w:hanging="283"/>
      </w:pPr>
      <w:rPr>
        <w:rFonts w:ascii="Times New Roman" w:hAnsi="Times New Roman" w:cs="Times New Roman" w:hint="default"/>
        <w:b w:val="0"/>
        <w:sz w:val="22"/>
        <w:szCs w:val="22"/>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23" w15:restartNumberingAfterBreak="0">
    <w:nsid w:val="6FC65A9F"/>
    <w:multiLevelType w:val="multilevel"/>
    <w:tmpl w:val="86284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B4035E"/>
    <w:multiLevelType w:val="multilevel"/>
    <w:tmpl w:val="B1BC283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82209701">
    <w:abstractNumId w:val="22"/>
  </w:num>
  <w:num w:numId="2" w16cid:durableId="274404173">
    <w:abstractNumId w:val="21"/>
  </w:num>
  <w:num w:numId="3" w16cid:durableId="94442258">
    <w:abstractNumId w:val="2"/>
  </w:num>
  <w:num w:numId="4" w16cid:durableId="260916360">
    <w:abstractNumId w:val="17"/>
  </w:num>
  <w:num w:numId="5" w16cid:durableId="50231440">
    <w:abstractNumId w:val="11"/>
  </w:num>
  <w:num w:numId="6" w16cid:durableId="723143779">
    <w:abstractNumId w:val="10"/>
  </w:num>
  <w:num w:numId="7" w16cid:durableId="595023850">
    <w:abstractNumId w:val="5"/>
  </w:num>
  <w:num w:numId="8" w16cid:durableId="488519573">
    <w:abstractNumId w:val="19"/>
  </w:num>
  <w:num w:numId="9" w16cid:durableId="1793397134">
    <w:abstractNumId w:val="1"/>
  </w:num>
  <w:num w:numId="10" w16cid:durableId="1306935165">
    <w:abstractNumId w:val="8"/>
  </w:num>
  <w:num w:numId="11" w16cid:durableId="851838855">
    <w:abstractNumId w:val="3"/>
  </w:num>
  <w:num w:numId="12" w16cid:durableId="433474500">
    <w:abstractNumId w:val="20"/>
  </w:num>
  <w:num w:numId="13" w16cid:durableId="1193617143">
    <w:abstractNumId w:val="23"/>
  </w:num>
  <w:num w:numId="14" w16cid:durableId="1944611487">
    <w:abstractNumId w:val="24"/>
  </w:num>
  <w:num w:numId="15" w16cid:durableId="1201085874">
    <w:abstractNumId w:val="4"/>
  </w:num>
  <w:num w:numId="16" w16cid:durableId="1342049596">
    <w:abstractNumId w:val="7"/>
  </w:num>
  <w:num w:numId="17" w16cid:durableId="1231229777">
    <w:abstractNumId w:val="16"/>
  </w:num>
  <w:num w:numId="18" w16cid:durableId="1290742694">
    <w:abstractNumId w:val="15"/>
  </w:num>
  <w:num w:numId="19" w16cid:durableId="952401608">
    <w:abstractNumId w:val="6"/>
  </w:num>
  <w:num w:numId="20" w16cid:durableId="208345501">
    <w:abstractNumId w:val="18"/>
  </w:num>
  <w:num w:numId="21" w16cid:durableId="451829382">
    <w:abstractNumId w:val="14"/>
  </w:num>
  <w:num w:numId="22" w16cid:durableId="2095738585">
    <w:abstractNumId w:val="13"/>
  </w:num>
  <w:num w:numId="23" w16cid:durableId="1569804770">
    <w:abstractNumId w:val="12"/>
  </w:num>
  <w:num w:numId="24" w16cid:durableId="1160845563">
    <w:abstractNumId w:val="9"/>
  </w:num>
  <w:num w:numId="25" w16cid:durableId="307168538">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dona Świrad">
    <w15:presenceInfo w15:providerId="AD" w15:userId="S::169854@o365.prz.edu.pl::35b64089-0ee7-4580-a951-4abf692e19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09"/>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4A0"/>
    <w:rsid w:val="00037648"/>
    <w:rsid w:val="00076121"/>
    <w:rsid w:val="000922AE"/>
    <w:rsid w:val="00093350"/>
    <w:rsid w:val="000F1B93"/>
    <w:rsid w:val="00106AF4"/>
    <w:rsid w:val="00115FD4"/>
    <w:rsid w:val="00122978"/>
    <w:rsid w:val="00170C4C"/>
    <w:rsid w:val="001E30FB"/>
    <w:rsid w:val="00206FE2"/>
    <w:rsid w:val="00214D30"/>
    <w:rsid w:val="00224956"/>
    <w:rsid w:val="00286299"/>
    <w:rsid w:val="002B545B"/>
    <w:rsid w:val="002F149A"/>
    <w:rsid w:val="003364A0"/>
    <w:rsid w:val="00353EDF"/>
    <w:rsid w:val="00366507"/>
    <w:rsid w:val="0036715B"/>
    <w:rsid w:val="003B6818"/>
    <w:rsid w:val="003F126F"/>
    <w:rsid w:val="004102BC"/>
    <w:rsid w:val="004214EC"/>
    <w:rsid w:val="00425149"/>
    <w:rsid w:val="004278BC"/>
    <w:rsid w:val="004317BB"/>
    <w:rsid w:val="004376C3"/>
    <w:rsid w:val="0044737E"/>
    <w:rsid w:val="00447D10"/>
    <w:rsid w:val="0047022B"/>
    <w:rsid w:val="0048025B"/>
    <w:rsid w:val="004B6890"/>
    <w:rsid w:val="004B7FAC"/>
    <w:rsid w:val="004E22C8"/>
    <w:rsid w:val="00530246"/>
    <w:rsid w:val="00535075"/>
    <w:rsid w:val="0056062C"/>
    <w:rsid w:val="00582830"/>
    <w:rsid w:val="005B48BE"/>
    <w:rsid w:val="005B569B"/>
    <w:rsid w:val="005E51C8"/>
    <w:rsid w:val="00607B68"/>
    <w:rsid w:val="006241BD"/>
    <w:rsid w:val="006807A3"/>
    <w:rsid w:val="006B52E5"/>
    <w:rsid w:val="006B7A4A"/>
    <w:rsid w:val="006C06D2"/>
    <w:rsid w:val="006E6549"/>
    <w:rsid w:val="006E7972"/>
    <w:rsid w:val="00747DB8"/>
    <w:rsid w:val="00751D33"/>
    <w:rsid w:val="00752B31"/>
    <w:rsid w:val="0076500C"/>
    <w:rsid w:val="00771736"/>
    <w:rsid w:val="00776526"/>
    <w:rsid w:val="00780655"/>
    <w:rsid w:val="00784CBE"/>
    <w:rsid w:val="007D105F"/>
    <w:rsid w:val="007D5CBC"/>
    <w:rsid w:val="007F6066"/>
    <w:rsid w:val="008062B6"/>
    <w:rsid w:val="00830D81"/>
    <w:rsid w:val="00871C9F"/>
    <w:rsid w:val="00894476"/>
    <w:rsid w:val="008B2B8F"/>
    <w:rsid w:val="008B36D6"/>
    <w:rsid w:val="008B6A89"/>
    <w:rsid w:val="008C60D1"/>
    <w:rsid w:val="008D0056"/>
    <w:rsid w:val="009022F3"/>
    <w:rsid w:val="00963A7E"/>
    <w:rsid w:val="009A030F"/>
    <w:rsid w:val="009C2A87"/>
    <w:rsid w:val="009C396F"/>
    <w:rsid w:val="009E2409"/>
    <w:rsid w:val="009F3D24"/>
    <w:rsid w:val="00A0201F"/>
    <w:rsid w:val="00A31A6E"/>
    <w:rsid w:val="00A84526"/>
    <w:rsid w:val="00AB0B4F"/>
    <w:rsid w:val="00AF6DFD"/>
    <w:rsid w:val="00B022DA"/>
    <w:rsid w:val="00B050C5"/>
    <w:rsid w:val="00B168FD"/>
    <w:rsid w:val="00B314D6"/>
    <w:rsid w:val="00B4230C"/>
    <w:rsid w:val="00B5753D"/>
    <w:rsid w:val="00B664A4"/>
    <w:rsid w:val="00B748E0"/>
    <w:rsid w:val="00B97F3E"/>
    <w:rsid w:val="00BA673D"/>
    <w:rsid w:val="00BB1CB0"/>
    <w:rsid w:val="00BB68F8"/>
    <w:rsid w:val="00BD127D"/>
    <w:rsid w:val="00BF39E6"/>
    <w:rsid w:val="00BF500A"/>
    <w:rsid w:val="00BF571A"/>
    <w:rsid w:val="00C02013"/>
    <w:rsid w:val="00C42E15"/>
    <w:rsid w:val="00C6703F"/>
    <w:rsid w:val="00CF1C71"/>
    <w:rsid w:val="00CF27CF"/>
    <w:rsid w:val="00D42634"/>
    <w:rsid w:val="00D82145"/>
    <w:rsid w:val="00DC03CE"/>
    <w:rsid w:val="00DF6D86"/>
    <w:rsid w:val="00E32D5C"/>
    <w:rsid w:val="00E62A77"/>
    <w:rsid w:val="00EC2B87"/>
    <w:rsid w:val="00EE0230"/>
    <w:rsid w:val="00F722C3"/>
    <w:rsid w:val="00F850A8"/>
    <w:rsid w:val="00FC038C"/>
    <w:rsid w:val="00FC3094"/>
    <w:rsid w:val="00FC75D2"/>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37B64"/>
  <w15:chartTrackingRefBased/>
  <w15:docId w15:val="{B6A664D9-24D4-42F4-BB91-1094B93535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sz w:val="24"/>
        <w:szCs w:val="24"/>
        <w:lang w:val="pl-P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7022B"/>
  </w:style>
  <w:style w:type="paragraph" w:styleId="Nagwek1">
    <w:name w:val="heading 1"/>
    <w:basedOn w:val="Normalny"/>
    <w:next w:val="Normalny"/>
    <w:link w:val="Nagwek1Znak"/>
    <w:uiPriority w:val="9"/>
    <w:qFormat/>
    <w:rsid w:val="00A31A6E"/>
    <w:pPr>
      <w:keepNext/>
      <w:keepLines/>
      <w:spacing w:before="240"/>
      <w:outlineLvl w:val="0"/>
    </w:pPr>
    <w:rPr>
      <w:rFonts w:eastAsiaTheme="majorEastAsia" w:cstheme="majorBidi"/>
      <w:b/>
      <w:sz w:val="32"/>
      <w:szCs w:val="32"/>
    </w:rPr>
  </w:style>
  <w:style w:type="paragraph" w:styleId="Nagwek2">
    <w:name w:val="heading 2"/>
    <w:basedOn w:val="Normalny"/>
    <w:next w:val="Normalny"/>
    <w:link w:val="Nagwek2Znak"/>
    <w:uiPriority w:val="9"/>
    <w:unhideWhenUsed/>
    <w:qFormat/>
    <w:rsid w:val="00A31A6E"/>
    <w:pPr>
      <w:keepNext/>
      <w:keepLines/>
      <w:spacing w:before="40"/>
      <w:outlineLvl w:val="1"/>
    </w:pPr>
    <w:rPr>
      <w:rFonts w:eastAsiaTheme="majorEastAsia" w:cstheme="majorBidi"/>
      <w:b/>
      <w:sz w:val="28"/>
      <w:szCs w:val="26"/>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Wzrmatematyczny">
    <w:name w:val="* Wzór matematyczny"/>
    <w:basedOn w:val="Normalny"/>
    <w:link w:val="WzrmatematycznyZnak"/>
    <w:qFormat/>
    <w:rsid w:val="00DF6D86"/>
    <w:pPr>
      <w:tabs>
        <w:tab w:val="center" w:pos="4820"/>
        <w:tab w:val="right" w:pos="9639"/>
      </w:tabs>
      <w:spacing w:before="120" w:after="120"/>
    </w:pPr>
    <w:rPr>
      <w:rFonts w:eastAsiaTheme="minorEastAsia"/>
      <w:color w:val="000000" w:themeColor="text1"/>
    </w:rPr>
  </w:style>
  <w:style w:type="character" w:styleId="Tekstzastpczy">
    <w:name w:val="Placeholder Text"/>
    <w:basedOn w:val="Domylnaczcionkaakapitu"/>
    <w:uiPriority w:val="99"/>
    <w:semiHidden/>
    <w:rsid w:val="009E2409"/>
    <w:rPr>
      <w:color w:val="808080"/>
    </w:rPr>
  </w:style>
  <w:style w:type="paragraph" w:customStyle="1" w:styleId="Tyturozdziau">
    <w:name w:val="* Tytuł rozdziału"/>
    <w:basedOn w:val="Normalny"/>
    <w:link w:val="TyturozdziauZnak"/>
    <w:qFormat/>
    <w:rsid w:val="0047022B"/>
    <w:pPr>
      <w:spacing w:after="280"/>
      <w:ind w:left="709" w:hanging="709"/>
    </w:pPr>
    <w:rPr>
      <w:b/>
      <w:color w:val="000000" w:themeColor="text1"/>
      <w:sz w:val="32"/>
    </w:rPr>
  </w:style>
  <w:style w:type="paragraph" w:customStyle="1" w:styleId="Tytupodrozdziau">
    <w:name w:val="* Tytuł podrozdziału"/>
    <w:basedOn w:val="Normalny"/>
    <w:link w:val="TytupodrozdziauZnak"/>
    <w:qFormat/>
    <w:rsid w:val="00286299"/>
    <w:pPr>
      <w:spacing w:before="280" w:after="240"/>
      <w:ind w:left="709" w:hanging="709"/>
    </w:pPr>
    <w:rPr>
      <w:b/>
      <w:color w:val="000000" w:themeColor="text1"/>
      <w:sz w:val="28"/>
    </w:rPr>
  </w:style>
  <w:style w:type="character" w:customStyle="1" w:styleId="TyturozdziauZnak">
    <w:name w:val="* Tytuł rozdziału Znak"/>
    <w:basedOn w:val="Domylnaczcionkaakapitu"/>
    <w:link w:val="Tyturozdziau"/>
    <w:rsid w:val="0047022B"/>
    <w:rPr>
      <w:b/>
      <w:color w:val="000000" w:themeColor="text1"/>
      <w:sz w:val="32"/>
    </w:rPr>
  </w:style>
  <w:style w:type="paragraph" w:customStyle="1" w:styleId="Tytuzakresu">
    <w:name w:val="* Tytuł zakresu"/>
    <w:basedOn w:val="Normalny"/>
    <w:link w:val="TytuzakresuZnak"/>
    <w:qFormat/>
    <w:rsid w:val="009C396F"/>
    <w:pPr>
      <w:ind w:left="709" w:hanging="709"/>
    </w:pPr>
    <w:rPr>
      <w:b/>
      <w:color w:val="000000" w:themeColor="text1"/>
    </w:rPr>
  </w:style>
  <w:style w:type="character" w:customStyle="1" w:styleId="TytupodrozdziauZnak">
    <w:name w:val="* Tytuł podrozdziału Znak"/>
    <w:basedOn w:val="Domylnaczcionkaakapitu"/>
    <w:link w:val="Tytupodrozdziau"/>
    <w:rsid w:val="00286299"/>
    <w:rPr>
      <w:b/>
      <w:color w:val="000000" w:themeColor="text1"/>
      <w:sz w:val="28"/>
    </w:rPr>
  </w:style>
  <w:style w:type="paragraph" w:customStyle="1" w:styleId="Tyturysunku">
    <w:name w:val="* Tytuł rysunku"/>
    <w:basedOn w:val="Normalny"/>
    <w:link w:val="TyturysunkuZnak"/>
    <w:qFormat/>
    <w:rsid w:val="0047022B"/>
    <w:pPr>
      <w:spacing w:before="120" w:after="360"/>
      <w:jc w:val="center"/>
    </w:pPr>
    <w:rPr>
      <w:color w:val="000000" w:themeColor="text1"/>
      <w:sz w:val="22"/>
    </w:rPr>
  </w:style>
  <w:style w:type="character" w:customStyle="1" w:styleId="TytuzakresuZnak">
    <w:name w:val="* Tytuł zakresu Znak"/>
    <w:basedOn w:val="Domylnaczcionkaakapitu"/>
    <w:link w:val="Tytuzakresu"/>
    <w:rsid w:val="009C396F"/>
    <w:rPr>
      <w:b/>
      <w:color w:val="000000" w:themeColor="text1"/>
    </w:rPr>
  </w:style>
  <w:style w:type="paragraph" w:customStyle="1" w:styleId="Tytutabeli">
    <w:name w:val="* Tytuł tabeli"/>
    <w:basedOn w:val="Normalny"/>
    <w:link w:val="TytutabeliZnak"/>
    <w:qFormat/>
    <w:rsid w:val="0047022B"/>
    <w:pPr>
      <w:spacing w:after="120"/>
    </w:pPr>
    <w:rPr>
      <w:color w:val="000000" w:themeColor="text1"/>
      <w:sz w:val="22"/>
    </w:rPr>
  </w:style>
  <w:style w:type="character" w:customStyle="1" w:styleId="TyturysunkuZnak">
    <w:name w:val="* Tytuł rysunku Znak"/>
    <w:basedOn w:val="Domylnaczcionkaakapitu"/>
    <w:link w:val="Tyturysunku"/>
    <w:rsid w:val="0047022B"/>
    <w:rPr>
      <w:color w:val="000000" w:themeColor="text1"/>
      <w:sz w:val="22"/>
    </w:rPr>
  </w:style>
  <w:style w:type="paragraph" w:customStyle="1" w:styleId="Tekstakapitu">
    <w:name w:val="* Tekst akapitu"/>
    <w:basedOn w:val="Normalny"/>
    <w:link w:val="TekstakapituZnak"/>
    <w:qFormat/>
    <w:rsid w:val="00DF6D86"/>
    <w:pPr>
      <w:spacing w:after="240" w:line="360" w:lineRule="auto"/>
      <w:ind w:firstLine="709"/>
      <w:contextualSpacing/>
      <w:jc w:val="both"/>
    </w:pPr>
    <w:rPr>
      <w:color w:val="000000" w:themeColor="text1"/>
    </w:rPr>
  </w:style>
  <w:style w:type="character" w:customStyle="1" w:styleId="TytutabeliZnak">
    <w:name w:val="* Tytuł tabeli Znak"/>
    <w:basedOn w:val="Domylnaczcionkaakapitu"/>
    <w:link w:val="Tytutabeli"/>
    <w:rsid w:val="0047022B"/>
    <w:rPr>
      <w:color w:val="000000" w:themeColor="text1"/>
      <w:sz w:val="22"/>
    </w:rPr>
  </w:style>
  <w:style w:type="paragraph" w:customStyle="1" w:styleId="Pierwszypoziomwypunktowania">
    <w:name w:val="* Pierwszy poziom wypunktowania"/>
    <w:basedOn w:val="Normalny"/>
    <w:link w:val="PierwszypoziomwypunktowaniaZnak"/>
    <w:qFormat/>
    <w:rsid w:val="008B2B8F"/>
    <w:pPr>
      <w:numPr>
        <w:numId w:val="1"/>
      </w:numPr>
      <w:spacing w:line="360" w:lineRule="auto"/>
      <w:ind w:left="709" w:hanging="284"/>
      <w:jc w:val="both"/>
    </w:pPr>
  </w:style>
  <w:style w:type="character" w:customStyle="1" w:styleId="TekstakapituZnak">
    <w:name w:val="* Tekst akapitu Znak"/>
    <w:basedOn w:val="Domylnaczcionkaakapitu"/>
    <w:link w:val="Tekstakapitu"/>
    <w:rsid w:val="00DF6D86"/>
    <w:rPr>
      <w:color w:val="000000" w:themeColor="text1"/>
    </w:rPr>
  </w:style>
  <w:style w:type="paragraph" w:customStyle="1" w:styleId="Drugipoziomwypunktowania">
    <w:name w:val="* Drugi poziom wypunktowania"/>
    <w:basedOn w:val="Normalny"/>
    <w:link w:val="DrugipoziomwypunktowaniaZnak"/>
    <w:qFormat/>
    <w:rsid w:val="00B314D6"/>
    <w:pPr>
      <w:spacing w:after="240" w:line="360" w:lineRule="auto"/>
      <w:ind w:left="993" w:hanging="284"/>
      <w:contextualSpacing/>
      <w:jc w:val="both"/>
    </w:pPr>
  </w:style>
  <w:style w:type="character" w:customStyle="1" w:styleId="PierwszypoziomwypunktowaniaZnak">
    <w:name w:val="* Pierwszy poziom wypunktowania Znak"/>
    <w:basedOn w:val="Domylnaczcionkaakapitu"/>
    <w:link w:val="Pierwszypoziomwypunktowania"/>
    <w:rsid w:val="008B2B8F"/>
  </w:style>
  <w:style w:type="paragraph" w:customStyle="1" w:styleId="Nagwektabeli">
    <w:name w:val="* Nagłówek tabeli"/>
    <w:basedOn w:val="Normalny"/>
    <w:link w:val="NagwektabeliZnak"/>
    <w:qFormat/>
    <w:rsid w:val="00BF39E6"/>
    <w:pPr>
      <w:jc w:val="center"/>
    </w:pPr>
    <w:rPr>
      <w:color w:val="000000" w:themeColor="text1"/>
      <w:sz w:val="20"/>
    </w:rPr>
  </w:style>
  <w:style w:type="character" w:customStyle="1" w:styleId="DrugipoziomwypunktowaniaZnak">
    <w:name w:val="* Drugi poziom wypunktowania Znak"/>
    <w:basedOn w:val="Domylnaczcionkaakapitu"/>
    <w:link w:val="Drugipoziomwypunktowania"/>
    <w:rsid w:val="00B314D6"/>
  </w:style>
  <w:style w:type="paragraph" w:customStyle="1" w:styleId="Danatekstowatabeli">
    <w:name w:val="* Dana tekstowa tabeli"/>
    <w:basedOn w:val="Normalny"/>
    <w:link w:val="DanatekstowatabeliZnak"/>
    <w:qFormat/>
    <w:rsid w:val="00447D10"/>
    <w:rPr>
      <w:color w:val="000000" w:themeColor="text1"/>
      <w:sz w:val="20"/>
    </w:rPr>
  </w:style>
  <w:style w:type="character" w:customStyle="1" w:styleId="NagwektabeliZnak">
    <w:name w:val="* Nagłówek tabeli Znak"/>
    <w:basedOn w:val="Domylnaczcionkaakapitu"/>
    <w:link w:val="Nagwektabeli"/>
    <w:rsid w:val="00BF39E6"/>
    <w:rPr>
      <w:color w:val="000000" w:themeColor="text1"/>
      <w:sz w:val="20"/>
    </w:rPr>
  </w:style>
  <w:style w:type="paragraph" w:customStyle="1" w:styleId="Danaliczbowatabeli">
    <w:name w:val="* Dana liczbowa tabeli"/>
    <w:basedOn w:val="Normalny"/>
    <w:link w:val="DanaliczbowatabeliZnak"/>
    <w:qFormat/>
    <w:rsid w:val="00447D10"/>
    <w:pPr>
      <w:jc w:val="center"/>
    </w:pPr>
    <w:rPr>
      <w:color w:val="000000" w:themeColor="text1"/>
      <w:sz w:val="20"/>
    </w:rPr>
  </w:style>
  <w:style w:type="character" w:customStyle="1" w:styleId="DanatekstowatabeliZnak">
    <w:name w:val="* Dana tekstowa tabeli Znak"/>
    <w:basedOn w:val="Domylnaczcionkaakapitu"/>
    <w:link w:val="Danatekstowatabeli"/>
    <w:rsid w:val="00447D10"/>
    <w:rPr>
      <w:color w:val="000000" w:themeColor="text1"/>
      <w:sz w:val="20"/>
    </w:rPr>
  </w:style>
  <w:style w:type="character" w:customStyle="1" w:styleId="DanaliczbowatabeliZnak">
    <w:name w:val="* Dana liczbowa tabeli Znak"/>
    <w:basedOn w:val="Domylnaczcionkaakapitu"/>
    <w:link w:val="Danaliczbowatabeli"/>
    <w:rsid w:val="00447D10"/>
    <w:rPr>
      <w:color w:val="000000" w:themeColor="text1"/>
      <w:sz w:val="20"/>
    </w:rPr>
  </w:style>
  <w:style w:type="character" w:customStyle="1" w:styleId="WzrmatematycznyZnak">
    <w:name w:val="* Wzór matematyczny Znak"/>
    <w:basedOn w:val="Domylnaczcionkaakapitu"/>
    <w:link w:val="Wzrmatematyczny"/>
    <w:rsid w:val="00DF6D86"/>
    <w:rPr>
      <w:rFonts w:eastAsiaTheme="minorEastAsia"/>
      <w:color w:val="000000" w:themeColor="text1"/>
    </w:rPr>
  </w:style>
  <w:style w:type="paragraph" w:customStyle="1" w:styleId="Literatura">
    <w:name w:val="* Literatura"/>
    <w:basedOn w:val="Normalny"/>
    <w:link w:val="LiteraturaZnak"/>
    <w:qFormat/>
    <w:rsid w:val="007D5CBC"/>
    <w:pPr>
      <w:tabs>
        <w:tab w:val="left" w:pos="425"/>
      </w:tabs>
      <w:spacing w:line="360" w:lineRule="auto"/>
      <w:ind w:left="425" w:hanging="425"/>
      <w:jc w:val="both"/>
    </w:pPr>
    <w:rPr>
      <w:rFonts w:eastAsia="Times New Roman" w:cs="Times New Roman"/>
    </w:rPr>
  </w:style>
  <w:style w:type="paragraph" w:customStyle="1" w:styleId="Symboleiakronimy">
    <w:name w:val="* Symbole i akronimy"/>
    <w:basedOn w:val="Tekstakapitu"/>
    <w:link w:val="SymboleiakronimyZnak"/>
    <w:qFormat/>
    <w:rsid w:val="00B5753D"/>
    <w:pPr>
      <w:tabs>
        <w:tab w:val="left" w:pos="425"/>
      </w:tabs>
      <w:spacing w:after="0"/>
      <w:ind w:firstLine="0"/>
    </w:pPr>
    <w:rPr>
      <w:rFonts w:ascii="Cambria Math" w:hAnsi="Cambria Math"/>
    </w:rPr>
  </w:style>
  <w:style w:type="character" w:customStyle="1" w:styleId="LiteraturaZnak">
    <w:name w:val="* Literatura Znak"/>
    <w:basedOn w:val="Domylnaczcionkaakapitu"/>
    <w:link w:val="Literatura"/>
    <w:rsid w:val="007D5CBC"/>
    <w:rPr>
      <w:rFonts w:eastAsia="Times New Roman" w:cs="Times New Roman"/>
    </w:rPr>
  </w:style>
  <w:style w:type="character" w:customStyle="1" w:styleId="SymboleiakronimyZnak">
    <w:name w:val="* Symbole i akronimy Znak"/>
    <w:basedOn w:val="TekstakapituZnak"/>
    <w:link w:val="Symboleiakronimy"/>
    <w:rsid w:val="00B5753D"/>
    <w:rPr>
      <w:rFonts w:ascii="Cambria Math" w:hAnsi="Cambria Math"/>
      <w:color w:val="000000" w:themeColor="text1"/>
    </w:rPr>
  </w:style>
  <w:style w:type="character" w:customStyle="1" w:styleId="Nagwek1Znak">
    <w:name w:val="Nagłówek 1 Znak"/>
    <w:basedOn w:val="Domylnaczcionkaakapitu"/>
    <w:link w:val="Nagwek1"/>
    <w:uiPriority w:val="9"/>
    <w:rsid w:val="00A31A6E"/>
    <w:rPr>
      <w:rFonts w:eastAsiaTheme="majorEastAsia" w:cstheme="majorBidi"/>
      <w:b/>
      <w:sz w:val="32"/>
      <w:szCs w:val="32"/>
    </w:rPr>
  </w:style>
  <w:style w:type="paragraph" w:styleId="Nagwekspisutreci">
    <w:name w:val="TOC Heading"/>
    <w:basedOn w:val="Nagwek1"/>
    <w:next w:val="Normalny"/>
    <w:uiPriority w:val="39"/>
    <w:unhideWhenUsed/>
    <w:qFormat/>
    <w:rsid w:val="003364A0"/>
    <w:pPr>
      <w:spacing w:line="259" w:lineRule="auto"/>
      <w:outlineLvl w:val="9"/>
    </w:pPr>
    <w:rPr>
      <w:lang w:eastAsia="pl-PL"/>
    </w:rPr>
  </w:style>
  <w:style w:type="paragraph" w:styleId="Akapitzlist">
    <w:name w:val="List Paragraph"/>
    <w:basedOn w:val="Normalny"/>
    <w:uiPriority w:val="34"/>
    <w:qFormat/>
    <w:rsid w:val="00B050C5"/>
    <w:pPr>
      <w:ind w:left="720"/>
      <w:contextualSpacing/>
    </w:pPr>
  </w:style>
  <w:style w:type="paragraph" w:styleId="Spistreci1">
    <w:name w:val="toc 1"/>
    <w:basedOn w:val="Normalny"/>
    <w:next w:val="Normalny"/>
    <w:autoRedefine/>
    <w:uiPriority w:val="39"/>
    <w:unhideWhenUsed/>
    <w:rsid w:val="00A31A6E"/>
    <w:pPr>
      <w:spacing w:after="100"/>
    </w:pPr>
  </w:style>
  <w:style w:type="character" w:customStyle="1" w:styleId="Nagwek2Znak">
    <w:name w:val="Nagłówek 2 Znak"/>
    <w:basedOn w:val="Domylnaczcionkaakapitu"/>
    <w:link w:val="Nagwek2"/>
    <w:uiPriority w:val="9"/>
    <w:rsid w:val="00A31A6E"/>
    <w:rPr>
      <w:rFonts w:eastAsiaTheme="majorEastAsia" w:cstheme="majorBidi"/>
      <w:b/>
      <w:sz w:val="28"/>
      <w:szCs w:val="26"/>
    </w:rPr>
  </w:style>
  <w:style w:type="paragraph" w:styleId="Spistreci2">
    <w:name w:val="toc 2"/>
    <w:basedOn w:val="Normalny"/>
    <w:next w:val="Normalny"/>
    <w:autoRedefine/>
    <w:uiPriority w:val="39"/>
    <w:unhideWhenUsed/>
    <w:rsid w:val="00A31A6E"/>
    <w:pPr>
      <w:spacing w:after="100"/>
      <w:ind w:left="240"/>
    </w:pPr>
  </w:style>
  <w:style w:type="character" w:styleId="Hipercze">
    <w:name w:val="Hyperlink"/>
    <w:basedOn w:val="Domylnaczcionkaakapitu"/>
    <w:uiPriority w:val="99"/>
    <w:unhideWhenUsed/>
    <w:rsid w:val="00A31A6E"/>
    <w:rPr>
      <w:color w:val="0563C1" w:themeColor="hyperlink"/>
      <w:u w:val="single"/>
    </w:rPr>
  </w:style>
  <w:style w:type="character" w:styleId="Odwoaniedokomentarza">
    <w:name w:val="annotation reference"/>
    <w:basedOn w:val="Domylnaczcionkaakapitu"/>
    <w:uiPriority w:val="99"/>
    <w:semiHidden/>
    <w:unhideWhenUsed/>
    <w:rsid w:val="00A31A6E"/>
    <w:rPr>
      <w:sz w:val="16"/>
      <w:szCs w:val="16"/>
    </w:rPr>
  </w:style>
  <w:style w:type="paragraph" w:styleId="Tekstkomentarza">
    <w:name w:val="annotation text"/>
    <w:basedOn w:val="Normalny"/>
    <w:link w:val="TekstkomentarzaZnak"/>
    <w:uiPriority w:val="99"/>
    <w:unhideWhenUsed/>
    <w:rsid w:val="00A31A6E"/>
    <w:rPr>
      <w:sz w:val="20"/>
      <w:szCs w:val="20"/>
    </w:rPr>
  </w:style>
  <w:style w:type="character" w:customStyle="1" w:styleId="TekstkomentarzaZnak">
    <w:name w:val="Tekst komentarza Znak"/>
    <w:basedOn w:val="Domylnaczcionkaakapitu"/>
    <w:link w:val="Tekstkomentarza"/>
    <w:uiPriority w:val="99"/>
    <w:rsid w:val="00A31A6E"/>
    <w:rPr>
      <w:sz w:val="20"/>
      <w:szCs w:val="20"/>
    </w:rPr>
  </w:style>
  <w:style w:type="paragraph" w:styleId="Tematkomentarza">
    <w:name w:val="annotation subject"/>
    <w:basedOn w:val="Tekstkomentarza"/>
    <w:next w:val="Tekstkomentarza"/>
    <w:link w:val="TematkomentarzaZnak"/>
    <w:uiPriority w:val="99"/>
    <w:semiHidden/>
    <w:unhideWhenUsed/>
    <w:rsid w:val="00A31A6E"/>
    <w:rPr>
      <w:b/>
      <w:bCs/>
    </w:rPr>
  </w:style>
  <w:style w:type="character" w:customStyle="1" w:styleId="TematkomentarzaZnak">
    <w:name w:val="Temat komentarza Znak"/>
    <w:basedOn w:val="TekstkomentarzaZnak"/>
    <w:link w:val="Tematkomentarza"/>
    <w:uiPriority w:val="99"/>
    <w:semiHidden/>
    <w:rsid w:val="00A31A6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4391515">
      <w:bodyDiv w:val="1"/>
      <w:marLeft w:val="0"/>
      <w:marRight w:val="0"/>
      <w:marTop w:val="0"/>
      <w:marBottom w:val="0"/>
      <w:divBdr>
        <w:top w:val="none" w:sz="0" w:space="0" w:color="auto"/>
        <w:left w:val="none" w:sz="0" w:space="0" w:color="auto"/>
        <w:bottom w:val="none" w:sz="0" w:space="0" w:color="auto"/>
        <w:right w:val="none" w:sz="0" w:space="0" w:color="auto"/>
      </w:divBdr>
    </w:div>
    <w:div w:id="768545822">
      <w:bodyDiv w:val="1"/>
      <w:marLeft w:val="0"/>
      <w:marRight w:val="0"/>
      <w:marTop w:val="0"/>
      <w:marBottom w:val="0"/>
      <w:divBdr>
        <w:top w:val="none" w:sz="0" w:space="0" w:color="auto"/>
        <w:left w:val="none" w:sz="0" w:space="0" w:color="auto"/>
        <w:bottom w:val="none" w:sz="0" w:space="0" w:color="auto"/>
        <w:right w:val="none" w:sz="0" w:space="0" w:color="auto"/>
      </w:divBdr>
    </w:div>
    <w:div w:id="1095976956">
      <w:bodyDiv w:val="1"/>
      <w:marLeft w:val="0"/>
      <w:marRight w:val="0"/>
      <w:marTop w:val="0"/>
      <w:marBottom w:val="0"/>
      <w:divBdr>
        <w:top w:val="none" w:sz="0" w:space="0" w:color="auto"/>
        <w:left w:val="none" w:sz="0" w:space="0" w:color="auto"/>
        <w:bottom w:val="none" w:sz="0" w:space="0" w:color="auto"/>
        <w:right w:val="none" w:sz="0" w:space="0" w:color="auto"/>
      </w:divBdr>
    </w:div>
    <w:div w:id="1106072942">
      <w:bodyDiv w:val="1"/>
      <w:marLeft w:val="0"/>
      <w:marRight w:val="0"/>
      <w:marTop w:val="0"/>
      <w:marBottom w:val="0"/>
      <w:divBdr>
        <w:top w:val="none" w:sz="0" w:space="0" w:color="auto"/>
        <w:left w:val="none" w:sz="0" w:space="0" w:color="auto"/>
        <w:bottom w:val="none" w:sz="0" w:space="0" w:color="auto"/>
        <w:right w:val="none" w:sz="0" w:space="0" w:color="auto"/>
      </w:divBdr>
    </w:div>
    <w:div w:id="1126656766">
      <w:bodyDiv w:val="1"/>
      <w:marLeft w:val="0"/>
      <w:marRight w:val="0"/>
      <w:marTop w:val="0"/>
      <w:marBottom w:val="0"/>
      <w:divBdr>
        <w:top w:val="none" w:sz="0" w:space="0" w:color="auto"/>
        <w:left w:val="none" w:sz="0" w:space="0" w:color="auto"/>
        <w:bottom w:val="none" w:sz="0" w:space="0" w:color="auto"/>
        <w:right w:val="none" w:sz="0" w:space="0" w:color="auto"/>
      </w:divBdr>
    </w:div>
    <w:div w:id="1630477877">
      <w:bodyDiv w:val="1"/>
      <w:marLeft w:val="0"/>
      <w:marRight w:val="0"/>
      <w:marTop w:val="0"/>
      <w:marBottom w:val="0"/>
      <w:divBdr>
        <w:top w:val="none" w:sz="0" w:space="0" w:color="auto"/>
        <w:left w:val="none" w:sz="0" w:space="0" w:color="auto"/>
        <w:bottom w:val="none" w:sz="0" w:space="0" w:color="auto"/>
        <w:right w:val="none" w:sz="0" w:space="0" w:color="auto"/>
      </w:divBdr>
    </w:div>
    <w:div w:id="1808744098">
      <w:bodyDiv w:val="1"/>
      <w:marLeft w:val="0"/>
      <w:marRight w:val="0"/>
      <w:marTop w:val="0"/>
      <w:marBottom w:val="0"/>
      <w:divBdr>
        <w:top w:val="none" w:sz="0" w:space="0" w:color="auto"/>
        <w:left w:val="none" w:sz="0" w:space="0" w:color="auto"/>
        <w:bottom w:val="none" w:sz="0" w:space="0" w:color="auto"/>
        <w:right w:val="none" w:sz="0" w:space="0" w:color="auto"/>
      </w:divBdr>
    </w:div>
    <w:div w:id="2005353773">
      <w:bodyDiv w:val="1"/>
      <w:marLeft w:val="0"/>
      <w:marRight w:val="0"/>
      <w:marTop w:val="0"/>
      <w:marBottom w:val="0"/>
      <w:divBdr>
        <w:top w:val="none" w:sz="0" w:space="0" w:color="auto"/>
        <w:left w:val="none" w:sz="0" w:space="0" w:color="auto"/>
        <w:bottom w:val="none" w:sz="0" w:space="0" w:color="auto"/>
        <w:right w:val="none" w:sz="0" w:space="0" w:color="auto"/>
      </w:divBdr>
    </w:div>
    <w:div w:id="2080789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18/08/relationships/commentsExtensible" Target="commentsExtensible.xml"/><Relationship Id="rId18"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jpeg"/><Relationship Id="rId12" Type="http://schemas.microsoft.com/office/2016/09/relationships/commentsIds" Target="commentsIds.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commentsExtended" Target="commentsExtended.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comments" Target="comments.xml"/><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dona\AppData\Local\Temp\95c71bca-a988-45cc-9e20-2978a1335dfa_przygotowuje_prace_w_wordzie.zip.dfa\Szablon%20WEiI.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1407839BE4C84082940D77AD5C4E589C"/>
        <w:category>
          <w:name w:val="Ogólne"/>
          <w:gallery w:val="placeholder"/>
        </w:category>
        <w:types>
          <w:type w:val="bbPlcHdr"/>
        </w:types>
        <w:behaviors>
          <w:behavior w:val="content"/>
        </w:behaviors>
        <w:guid w:val="{3B8604F7-C261-4BF1-93AA-730502DB800D}"/>
      </w:docPartPr>
      <w:docPartBody>
        <w:p w:rsidR="0033118A" w:rsidRDefault="00000000">
          <w:pPr>
            <w:pStyle w:val="1407839BE4C84082940D77AD5C4E589C"/>
          </w:pPr>
          <w:r w:rsidRPr="009209F4">
            <w:rPr>
              <w:rStyle w:val="Tekstzastpczy"/>
            </w:rPr>
            <w:t>Wybierz element.</w:t>
          </w:r>
        </w:p>
      </w:docPartBody>
    </w:docPart>
    <w:docPart>
      <w:docPartPr>
        <w:name w:val="AC6CEF38945344B9A0C5A02BD73B680F"/>
        <w:category>
          <w:name w:val="Ogólne"/>
          <w:gallery w:val="placeholder"/>
        </w:category>
        <w:types>
          <w:type w:val="bbPlcHdr"/>
        </w:types>
        <w:behaviors>
          <w:behavior w:val="content"/>
        </w:behaviors>
        <w:guid w:val="{6A02380F-964E-428D-8E6C-80158CB33666}"/>
      </w:docPartPr>
      <w:docPartBody>
        <w:p w:rsidR="0033118A" w:rsidRDefault="00000000">
          <w:pPr>
            <w:pStyle w:val="AC6CEF38945344B9A0C5A02BD73B680F"/>
          </w:pPr>
          <w:r w:rsidRPr="00A563EE">
            <w:rPr>
              <w:rStyle w:val="Tekstzastpczy"/>
            </w:rPr>
            <w:t>Wybierz element.</w:t>
          </w:r>
        </w:p>
      </w:docPartBody>
    </w:docPart>
    <w:docPart>
      <w:docPartPr>
        <w:name w:val="196E3842A0084D45BFB3D89CA6A81245"/>
        <w:category>
          <w:name w:val="Ogólne"/>
          <w:gallery w:val="placeholder"/>
        </w:category>
        <w:types>
          <w:type w:val="bbPlcHdr"/>
        </w:types>
        <w:behaviors>
          <w:behavior w:val="content"/>
        </w:behaviors>
        <w:guid w:val="{F79CDF5F-0BA2-4C06-BBD8-3AE14A67B2FD}"/>
      </w:docPartPr>
      <w:docPartBody>
        <w:p w:rsidR="0033118A" w:rsidRDefault="00000000">
          <w:pPr>
            <w:pStyle w:val="196E3842A0084D45BFB3D89CA6A81245"/>
          </w:pPr>
          <w:r w:rsidRPr="00A563EE">
            <w:rPr>
              <w:rStyle w:val="Tekstzastpczy"/>
            </w:rPr>
            <w:t>Wybierz element.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Phyllis CE ATT">
    <w:altName w:val="Courier New"/>
    <w:panose1 w:val="00000000000000000000"/>
    <w:charset w:val="EE"/>
    <w:family w:val="script"/>
    <w:notTrueType/>
    <w:pitch w:val="variable"/>
    <w:sig w:usb0="00000005" w:usb1="00000000" w:usb2="00000000" w:usb3="00000000" w:csb0="00000002" w:csb1="00000000"/>
  </w:font>
  <w:font w:name="Calibri Light">
    <w:panose1 w:val="020F0302020204030204"/>
    <w:charset w:val="EE"/>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18A"/>
    <w:rsid w:val="00122978"/>
    <w:rsid w:val="00162126"/>
    <w:rsid w:val="00193947"/>
    <w:rsid w:val="001E30FB"/>
    <w:rsid w:val="002809BD"/>
    <w:rsid w:val="0033118A"/>
    <w:rsid w:val="007455EA"/>
    <w:rsid w:val="00893ADE"/>
    <w:rsid w:val="009E2827"/>
    <w:rsid w:val="00B274A1"/>
    <w:rsid w:val="00EC2B87"/>
    <w:rsid w:val="00FE24C1"/>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pl-PL" w:eastAsia="pl-P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ekstzastpczy">
    <w:name w:val="Placeholder Text"/>
    <w:basedOn w:val="Domylnaczcionkaakapitu"/>
    <w:uiPriority w:val="99"/>
    <w:semiHidden/>
    <w:rsid w:val="002809BD"/>
    <w:rPr>
      <w:color w:val="808080"/>
    </w:rPr>
  </w:style>
  <w:style w:type="paragraph" w:customStyle="1" w:styleId="1407839BE4C84082940D77AD5C4E589C">
    <w:name w:val="1407839BE4C84082940D77AD5C4E589C"/>
  </w:style>
  <w:style w:type="paragraph" w:customStyle="1" w:styleId="AC6CEF38945344B9A0C5A02BD73B680F">
    <w:name w:val="AC6CEF38945344B9A0C5A02BD73B680F"/>
  </w:style>
  <w:style w:type="paragraph" w:customStyle="1" w:styleId="196E3842A0084D45BFB3D89CA6A81245">
    <w:name w:val="196E3842A0084D45BFB3D89CA6A8124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Szablon WEiI.dotx</Template>
  <TotalTime>9743</TotalTime>
  <Pages>14</Pages>
  <Words>2175</Words>
  <Characters>13055</Characters>
  <Application>Microsoft Office Word</Application>
  <DocSecurity>0</DocSecurity>
  <Lines>108</Lines>
  <Paragraphs>30</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15200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Aldona</dc:creator>
  <cp:keywords/>
  <dc:description/>
  <cp:lastModifiedBy>Aldona Świrad</cp:lastModifiedBy>
  <cp:revision>18</cp:revision>
  <cp:lastPrinted>2024-10-21T07:44:00Z</cp:lastPrinted>
  <dcterms:created xsi:type="dcterms:W3CDTF">2024-10-21T07:09:00Z</dcterms:created>
  <dcterms:modified xsi:type="dcterms:W3CDTF">2024-11-23T15:18:00Z</dcterms:modified>
</cp:coreProperties>
</file>